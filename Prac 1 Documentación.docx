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41"/>
      </w:tblGrid>
      <w:tr w:rsidR="004B7E44" w14:paraId="354F3A8C" w14:textId="77777777" w:rsidTr="004B7E44">
        <w:trPr>
          <w:trHeight w:val="2536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</w:tcPr>
          <w:p w14:paraId="0BB83797" w14:textId="65140F98" w:rsidR="004B7E44" w:rsidRDefault="004B7E44" w:rsidP="004B7E44"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7031F3E4" wp14:editId="1DCA9459">
                      <wp:extent cx="5305646" cy="1506829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305646" cy="150682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C08F63F" w14:textId="17403CF2" w:rsidR="004B7E44" w:rsidRPr="004A7720" w:rsidRDefault="00287AFD" w:rsidP="004B7E44">
                                  <w:pPr>
                                    <w:pStyle w:val="Ttulo"/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pràc</w:t>
                                  </w:r>
                                  <w:r w:rsidR="006D7D23">
                                    <w:rPr>
                                      <w:lang w:bidi="es-ES"/>
                                    </w:rPr>
                                    <w:t>TI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 xml:space="preserve">ca </w:t>
                                  </w:r>
                                  <w:r w:rsidR="004A7720">
                                    <w:rPr>
                                      <w:lang w:bidi="es-ES"/>
                                    </w:rPr>
                                    <w:t>1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>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031F3E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417.75pt;height:11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" filled="f" stroked="f" strokeweight=".5pt">
                      <v:textbox>
                        <w:txbxContent>
                          <w:p w14:paraId="7C08F63F" w14:textId="17403CF2" w:rsidR="004B7E44" w:rsidRPr="004A7720" w:rsidRDefault="00287AFD" w:rsidP="004B7E44">
                            <w:pPr>
                              <w:pStyle w:val="Ttulo"/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pràc</w:t>
                            </w:r>
                            <w:r w:rsidR="006D7D23">
                              <w:rPr>
                                <w:lang w:bidi="es-ES"/>
                              </w:rPr>
                              <w:t>TI</w:t>
                            </w:r>
                            <w:r>
                              <w:rPr>
                                <w:lang w:bidi="es-ES"/>
                              </w:rPr>
                              <w:t xml:space="preserve">ca </w:t>
                            </w:r>
                            <w:r w:rsidR="004A7720">
                              <w:rPr>
                                <w:lang w:bidi="es-ES"/>
                              </w:rPr>
                              <w:t>1</w:t>
                            </w:r>
                            <w:r>
                              <w:rPr>
                                <w:lang w:bidi="es-ES"/>
                              </w:rPr>
                              <w:t>: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353947D7" w14:textId="77777777" w:rsidR="004B7E44" w:rsidRDefault="004B7E44" w:rsidP="004B7E44"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F5CB839" wp14:editId="6314411D">
                      <wp:extent cx="785611" cy="0"/>
                      <wp:effectExtent l="0" t="38100" r="52705" b="3810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5611" cy="0"/>
                              </a:xfrm>
                              <a:prstGeom prst="line">
                                <a:avLst/>
                              </a:prstGeom>
                              <a:ln w="762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5A5B9B7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61.8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" strokecolor="white [3212]" strokeweight="6pt">
                      <w10:anchorlock/>
                    </v:line>
                  </w:pict>
                </mc:Fallback>
              </mc:AlternateContent>
            </w:r>
          </w:p>
          <w:p w14:paraId="7185CE7B" w14:textId="2EAAC1C5" w:rsidR="004B7E44" w:rsidRDefault="004B7E44" w:rsidP="004B7E44"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1B12F0A5" wp14:editId="73947CB5">
                      <wp:extent cx="5138670" cy="1752600"/>
                      <wp:effectExtent l="0" t="0" r="0" b="0"/>
                      <wp:docPr id="3" name="Cuadro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138670" cy="1752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D8E181" w14:textId="77777777" w:rsidR="00BD475D" w:rsidRDefault="00BD475D"/>
                                <w:p w14:paraId="1CBB6404" w14:textId="569F9E68" w:rsidR="00D6549A" w:rsidRPr="004B7E44" w:rsidRDefault="004A7720" w:rsidP="004B7E44">
                                  <w:pPr>
                                    <w:pStyle w:val="Subttulo"/>
                                  </w:pPr>
                                  <w:r>
                                    <w:t>ESTRUCTURA DE COMPUTADORS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B12F0A5" id="Cuadro de texto 3" o:spid="_x0000_s1027" type="#_x0000_t202" style="width:404.6pt;height:1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" filled="f" stroked="f" strokeweight=".5pt">
                      <v:textbox>
                        <w:txbxContent>
                          <w:p w14:paraId="17D8E181" w14:textId="77777777" w:rsidR="00BD475D" w:rsidRDefault="00BD475D"/>
                          <w:p w14:paraId="1CBB6404" w14:textId="569F9E68" w:rsidR="00D6549A" w:rsidRPr="004B7E44" w:rsidRDefault="004A7720" w:rsidP="004B7E44">
                            <w:pPr>
                              <w:pStyle w:val="Subttulo"/>
                            </w:pPr>
                            <w:r>
                              <w:t>ESTRUCTURA DE COMPUTADORS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4B7E44" w14:paraId="60C719F1" w14:textId="77777777" w:rsidTr="004B7E44">
        <w:trPr>
          <w:trHeight w:val="3814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B85DC0F" w14:textId="50C456BC" w:rsidR="004B7E44" w:rsidRDefault="004A7720" w:rsidP="004B7E44"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5572E6B4" wp14:editId="22415133">
                      <wp:simplePos x="0" y="0"/>
                      <wp:positionH relativeFrom="column">
                        <wp:posOffset>-29845</wp:posOffset>
                      </wp:positionH>
                      <wp:positionV relativeFrom="paragraph">
                        <wp:posOffset>-1637030</wp:posOffset>
                      </wp:positionV>
                      <wp:extent cx="5813425" cy="469265"/>
                      <wp:effectExtent l="0" t="0" r="0" b="6985"/>
                      <wp:wrapNone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13425" cy="4692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F4BEA0A" w14:textId="3D912584" w:rsidR="004B7E44" w:rsidRPr="004B7E44" w:rsidRDefault="005328F5" w:rsidP="004B7E44">
                                  <w:pPr>
                                    <w:pStyle w:val="Ttulo1"/>
                                  </w:pPr>
                                  <w:bookmarkStart w:id="0" w:name="_Toc92736954"/>
                                  <w:r w:rsidRPr="00287AFD">
                                    <w:rPr>
                                      <w:sz w:val="40"/>
                                      <w:szCs w:val="40"/>
                                      <w:lang w:bidi="es-ES"/>
                                    </w:rPr>
                                    <w:t>Carlos Martínez</w:t>
                                  </w:r>
                                  <w:r w:rsidR="00287AFD" w:rsidRPr="00287AFD">
                                    <w:rPr>
                                      <w:sz w:val="40"/>
                                      <w:szCs w:val="40"/>
                                      <w:lang w:bidi="es-ES"/>
                                    </w:rPr>
                                    <w:t xml:space="preserve"> </w:t>
                                  </w:r>
                                  <w:r w:rsidR="00516445" w:rsidRPr="00287AFD">
                                    <w:rPr>
                                      <w:sz w:val="40"/>
                                      <w:szCs w:val="40"/>
                                      <w:lang w:bidi="es-ES"/>
                                    </w:rPr>
                                    <w:t>i Genís Martínez</w:t>
                                  </w:r>
                                  <w:bookmarkEnd w:id="0"/>
                                </w:p>
                                <w:p w14:paraId="1E5E86A2" w14:textId="77777777" w:rsidR="00BD475D" w:rsidRDefault="00BD475D"/>
                                <w:p w14:paraId="6657C8BC" w14:textId="2B5FB837" w:rsidR="004B7E44" w:rsidRPr="004B7E44" w:rsidRDefault="005328F5" w:rsidP="004B7E44">
                                  <w:pPr>
                                    <w:pStyle w:val="Ttulo1"/>
                                  </w:pPr>
                                  <w:bookmarkStart w:id="1" w:name="_Toc92736902"/>
                                  <w:bookmarkStart w:id="2" w:name="_Toc92736955"/>
                                  <w:r w:rsidRPr="00287AFD">
                                    <w:rPr>
                                      <w:sz w:val="40"/>
                                      <w:szCs w:val="40"/>
                                      <w:lang w:bidi="es-ES"/>
                                    </w:rPr>
                                    <w:t>Carlos Martínez</w:t>
                                  </w:r>
                                  <w:r w:rsidR="00287AFD" w:rsidRPr="00287AFD">
                                    <w:rPr>
                                      <w:sz w:val="40"/>
                                      <w:szCs w:val="40"/>
                                      <w:lang w:bidi="es-ES"/>
                                    </w:rPr>
                                    <w:t xml:space="preserve">, Joan Ignasi Cid </w:t>
                                  </w:r>
                                  <w:r w:rsidR="00516445" w:rsidRPr="00287AFD">
                                    <w:rPr>
                                      <w:sz w:val="40"/>
                                      <w:szCs w:val="40"/>
                                      <w:lang w:bidi="es-ES"/>
                                    </w:rPr>
                                    <w:t>i Genís Martínez</w:t>
                                  </w:r>
                                  <w:bookmarkEnd w:id="1"/>
                                  <w:bookmarkEnd w:id="2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72E6B4" id="Cuadro de texto 6" o:spid="_x0000_s1028" type="#_x0000_t202" style="position:absolute;margin-left:-2.35pt;margin-top:-128.9pt;width:457.75pt;height:36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" filled="f" stroked="f" strokeweight=".5pt">
                      <v:textbox>
                        <w:txbxContent>
                          <w:p w14:paraId="7F4BEA0A" w14:textId="3D912584" w:rsidR="004B7E44" w:rsidRPr="004B7E44" w:rsidRDefault="005328F5" w:rsidP="004B7E44">
                            <w:pPr>
                              <w:pStyle w:val="Ttulo1"/>
                            </w:pPr>
                            <w:bookmarkStart w:id="3" w:name="_Toc92736954"/>
                            <w:r w:rsidRPr="00287AFD">
                              <w:rPr>
                                <w:sz w:val="40"/>
                                <w:szCs w:val="40"/>
                                <w:lang w:bidi="es-ES"/>
                              </w:rPr>
                              <w:t>Carlos Martínez</w:t>
                            </w:r>
                            <w:r w:rsidR="00287AFD" w:rsidRPr="00287AFD">
                              <w:rPr>
                                <w:sz w:val="40"/>
                                <w:szCs w:val="40"/>
                                <w:lang w:bidi="es-ES"/>
                              </w:rPr>
                              <w:t xml:space="preserve"> </w:t>
                            </w:r>
                            <w:r w:rsidR="00516445" w:rsidRPr="00287AFD">
                              <w:rPr>
                                <w:sz w:val="40"/>
                                <w:szCs w:val="40"/>
                                <w:lang w:bidi="es-ES"/>
                              </w:rPr>
                              <w:t>i Genís Martínez</w:t>
                            </w:r>
                            <w:bookmarkEnd w:id="3"/>
                          </w:p>
                          <w:p w14:paraId="1E5E86A2" w14:textId="77777777" w:rsidR="00BD475D" w:rsidRDefault="00BD475D"/>
                          <w:p w14:paraId="6657C8BC" w14:textId="2B5FB837" w:rsidR="004B7E44" w:rsidRPr="004B7E44" w:rsidRDefault="005328F5" w:rsidP="004B7E44">
                            <w:pPr>
                              <w:pStyle w:val="Ttulo1"/>
                            </w:pPr>
                            <w:bookmarkStart w:id="4" w:name="_Toc92736902"/>
                            <w:bookmarkStart w:id="5" w:name="_Toc92736955"/>
                            <w:r w:rsidRPr="00287AFD">
                              <w:rPr>
                                <w:sz w:val="40"/>
                                <w:szCs w:val="40"/>
                                <w:lang w:bidi="es-ES"/>
                              </w:rPr>
                              <w:t>Carlos Martínez</w:t>
                            </w:r>
                            <w:r w:rsidR="00287AFD" w:rsidRPr="00287AFD">
                              <w:rPr>
                                <w:sz w:val="40"/>
                                <w:szCs w:val="40"/>
                                <w:lang w:bidi="es-ES"/>
                              </w:rPr>
                              <w:t xml:space="preserve">, Joan Ignasi Cid </w:t>
                            </w:r>
                            <w:r w:rsidR="00516445" w:rsidRPr="00287AFD">
                              <w:rPr>
                                <w:sz w:val="40"/>
                                <w:szCs w:val="40"/>
                                <w:lang w:bidi="es-ES"/>
                              </w:rPr>
                              <w:t>i Genís Martínez</w:t>
                            </w:r>
                            <w:bookmarkEnd w:id="4"/>
                            <w:bookmarkEnd w:id="5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6714C3E8" wp14:editId="55D54D75">
                      <wp:simplePos x="0" y="0"/>
                      <wp:positionH relativeFrom="column">
                        <wp:posOffset>-48895</wp:posOffset>
                      </wp:positionH>
                      <wp:positionV relativeFrom="paragraph">
                        <wp:posOffset>-1000760</wp:posOffset>
                      </wp:positionV>
                      <wp:extent cx="3040380" cy="605155"/>
                      <wp:effectExtent l="0" t="0" r="0" b="4445"/>
                      <wp:wrapNone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0380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E8B2F2A" w14:textId="2A634F08" w:rsidR="004B7E44" w:rsidRPr="004B7E44" w:rsidRDefault="00516445" w:rsidP="004B7E44">
                                  <w:r>
                                    <w:rPr>
                                      <w:lang w:bidi="es-ES"/>
                                    </w:rPr>
                                    <w:t>GEI</w:t>
                                  </w:r>
                                </w:p>
                                <w:p w14:paraId="7C9D45F5" w14:textId="77777777" w:rsidR="004B7E44" w:rsidRPr="004B7E44" w:rsidRDefault="00516445" w:rsidP="004B7E44">
                                  <w:r>
                                    <w:rPr>
                                      <w:lang w:bidi="es-ES"/>
                                    </w:rPr>
                                    <w:t>202</w:t>
                                  </w:r>
                                  <w:r w:rsidR="005328F5">
                                    <w:rPr>
                                      <w:lang w:bidi="es-ES"/>
                                    </w:rPr>
                                    <w:t>1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>-202</w:t>
                                  </w:r>
                                  <w:r w:rsidR="005328F5">
                                    <w:rPr>
                                      <w:lang w:bidi="es-ES"/>
                                    </w:rPr>
                                    <w:t>2</w:t>
                                  </w:r>
                                </w:p>
                                <w:p w14:paraId="3891B0D4" w14:textId="77777777" w:rsidR="00BD475D" w:rsidRDefault="00BD475D"/>
                                <w:p w14:paraId="741D679B" w14:textId="4839935A" w:rsidR="004B7E44" w:rsidRPr="004B7E44" w:rsidRDefault="00516445" w:rsidP="004B7E44">
                                  <w:r>
                                    <w:rPr>
                                      <w:lang w:bidi="es-ES"/>
                                    </w:rPr>
                                    <w:t>GEI</w:t>
                                  </w:r>
                                </w:p>
                                <w:p w14:paraId="271C8F55" w14:textId="665B61D2" w:rsidR="004B7E44" w:rsidRPr="004B7E44" w:rsidRDefault="00516445" w:rsidP="004B7E44">
                                  <w:r>
                                    <w:rPr>
                                      <w:lang w:bidi="es-ES"/>
                                    </w:rPr>
                                    <w:t>202</w:t>
                                  </w:r>
                                  <w:r w:rsidR="005328F5">
                                    <w:rPr>
                                      <w:lang w:bidi="es-ES"/>
                                    </w:rPr>
                                    <w:t>1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>-202</w:t>
                                  </w:r>
                                  <w:r w:rsidR="005328F5">
                                    <w:rPr>
                                      <w:lang w:bidi="es-ES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14C3E8" id="Cuadro de texto 7" o:spid="_x0000_s1029" type="#_x0000_t202" style="position:absolute;margin-left:-3.85pt;margin-top:-78.8pt;width:239.4pt;height:47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" filled="f" stroked="f" strokeweight=".5pt">
                      <v:textbox>
                        <w:txbxContent>
                          <w:p w14:paraId="3E8B2F2A" w14:textId="2A634F08" w:rsidR="004B7E44" w:rsidRPr="004B7E44" w:rsidRDefault="00516445" w:rsidP="004B7E44">
                            <w:r>
                              <w:rPr>
                                <w:lang w:bidi="es-ES"/>
                              </w:rPr>
                              <w:t>GEI</w:t>
                            </w:r>
                          </w:p>
                          <w:p w14:paraId="7C9D45F5" w14:textId="77777777" w:rsidR="004B7E44" w:rsidRPr="004B7E44" w:rsidRDefault="00516445" w:rsidP="004B7E44">
                            <w:r>
                              <w:rPr>
                                <w:lang w:bidi="es-ES"/>
                              </w:rPr>
                              <w:t>202</w:t>
                            </w:r>
                            <w:r w:rsidR="005328F5">
                              <w:rPr>
                                <w:lang w:bidi="es-ES"/>
                              </w:rPr>
                              <w:t>1</w:t>
                            </w:r>
                            <w:r>
                              <w:rPr>
                                <w:lang w:bidi="es-ES"/>
                              </w:rPr>
                              <w:t>-202</w:t>
                            </w:r>
                            <w:r w:rsidR="005328F5">
                              <w:rPr>
                                <w:lang w:bidi="es-ES"/>
                              </w:rPr>
                              <w:t>2</w:t>
                            </w:r>
                          </w:p>
                          <w:p w14:paraId="3891B0D4" w14:textId="77777777" w:rsidR="00BD475D" w:rsidRDefault="00BD475D"/>
                          <w:p w14:paraId="741D679B" w14:textId="4839935A" w:rsidR="004B7E44" w:rsidRPr="004B7E44" w:rsidRDefault="00516445" w:rsidP="004B7E44">
                            <w:r>
                              <w:rPr>
                                <w:lang w:bidi="es-ES"/>
                              </w:rPr>
                              <w:t>GEI</w:t>
                            </w:r>
                          </w:p>
                          <w:p w14:paraId="271C8F55" w14:textId="665B61D2" w:rsidR="004B7E44" w:rsidRPr="004B7E44" w:rsidRDefault="00516445" w:rsidP="004B7E44">
                            <w:r>
                              <w:rPr>
                                <w:lang w:bidi="es-ES"/>
                              </w:rPr>
                              <w:t>202</w:t>
                            </w:r>
                            <w:r w:rsidR="005328F5">
                              <w:rPr>
                                <w:lang w:bidi="es-ES"/>
                              </w:rPr>
                              <w:t>1</w:t>
                            </w:r>
                            <w:r>
                              <w:rPr>
                                <w:lang w:bidi="es-ES"/>
                              </w:rPr>
                              <w:t>-202</w:t>
                            </w:r>
                            <w:r w:rsidR="005328F5">
                              <w:rPr>
                                <w:lang w:bidi="es-ES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4E048D33" wp14:editId="76B8C839">
                      <wp:simplePos x="0" y="0"/>
                      <wp:positionH relativeFrom="column">
                        <wp:posOffset>2580005</wp:posOffset>
                      </wp:positionH>
                      <wp:positionV relativeFrom="paragraph">
                        <wp:posOffset>-944880</wp:posOffset>
                      </wp:positionV>
                      <wp:extent cx="2214880" cy="605155"/>
                      <wp:effectExtent l="0" t="0" r="0" b="4445"/>
                      <wp:wrapNone/>
                      <wp:docPr id="10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4880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80D7D08" w14:textId="4B5601D5" w:rsidR="004B7E44" w:rsidRPr="004B7E44" w:rsidRDefault="004B7E44" w:rsidP="004B7E44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048D33" id="Cuadro de texto 10" o:spid="_x0000_s1030" type="#_x0000_t202" style="position:absolute;margin-left:203.15pt;margin-top:-74.4pt;width:174.4pt;height:47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" filled="f" stroked="f" strokeweight=".5pt">
                      <v:textbox>
                        <w:txbxContent>
                          <w:p w14:paraId="280D7D08" w14:textId="4B5601D5" w:rsidR="004B7E44" w:rsidRPr="004B7E44" w:rsidRDefault="004B7E44" w:rsidP="004B7E44"/>
                        </w:txbxContent>
                      </v:textbox>
                    </v:shape>
                  </w:pict>
                </mc:Fallback>
              </mc:AlternateContent>
            </w:r>
          </w:p>
          <w:p w14:paraId="19580511" w14:textId="0F643232" w:rsidR="004B7E44" w:rsidRDefault="004B7E44" w:rsidP="004B7E44"/>
        </w:tc>
      </w:tr>
    </w:tbl>
    <w:p w14:paraId="22914AEB" w14:textId="67F19CF3" w:rsidR="004B7E44" w:rsidRPr="004A7720" w:rsidRDefault="004B7E44" w:rsidP="004A7720">
      <w:r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4D56BE09" wp14:editId="4BE2124F">
            <wp:simplePos x="0" y="0"/>
            <wp:positionH relativeFrom="column">
              <wp:posOffset>-721995</wp:posOffset>
            </wp:positionH>
            <wp:positionV relativeFrom="page">
              <wp:posOffset>9525</wp:posOffset>
            </wp:positionV>
            <wp:extent cx="7740015" cy="10668000"/>
            <wp:effectExtent l="0" t="0" r="0" b="0"/>
            <wp:wrapNone/>
            <wp:docPr id="1" name="Imagen 1" descr="detalle de edificios de ciudades en negros y blan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8-13. 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015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040D7F1" wp14:editId="22A8F518">
                <wp:simplePos x="0" y="0"/>
                <wp:positionH relativeFrom="column">
                  <wp:posOffset>-731520</wp:posOffset>
                </wp:positionH>
                <wp:positionV relativeFrom="page">
                  <wp:posOffset>2059940</wp:posOffset>
                </wp:positionV>
                <wp:extent cx="6748145" cy="5984875"/>
                <wp:effectExtent l="0" t="0" r="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8145" cy="598487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6ACC8F" id="Rectángulo 2" o:spid="_x0000_s1026" alt="rectángulo de color" style="position:absolute;margin-left:-57.6pt;margin-top:162.2pt;width:531.35pt;height:471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" fillcolor="#a4063e [3204]" stroked="f" strokeweight="2pt">
                <w10:wrap anchory="page"/>
              </v:rect>
            </w:pict>
          </mc:Fallback>
        </mc:AlternateContent>
      </w:r>
      <w:r w:rsidR="00516445">
        <w:rPr>
          <w:noProof/>
          <w:lang w:bidi="es-ES"/>
        </w:rPr>
        <w:drawing>
          <wp:anchor distT="0" distB="0" distL="114300" distR="114300" simplePos="0" relativeHeight="251660288" behindDoc="1" locked="0" layoutInCell="1" allowOverlap="1" wp14:anchorId="3E1B9F0E" wp14:editId="66536AD1">
            <wp:simplePos x="0" y="0"/>
            <wp:positionH relativeFrom="margin">
              <wp:align>left</wp:align>
            </wp:positionH>
            <wp:positionV relativeFrom="paragraph">
              <wp:posOffset>7941310</wp:posOffset>
            </wp:positionV>
            <wp:extent cx="1066800" cy="1066800"/>
            <wp:effectExtent l="0" t="0" r="0" b="0"/>
            <wp:wrapTight wrapText="bothSides">
              <wp:wrapPolygon edited="0">
                <wp:start x="0" y="0"/>
                <wp:lineTo x="0" y="21214"/>
                <wp:lineTo x="21214" y="21214"/>
                <wp:lineTo x="21214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7720">
        <w:rPr>
          <w:lang w:bidi="es-ES"/>
        </w:rPr>
        <w:br w:type="page"/>
      </w:r>
    </w:p>
    <w:p w14:paraId="3D39D4C6" w14:textId="77777777" w:rsidR="004A7720" w:rsidRDefault="004A7720" w:rsidP="004A7720">
      <w:pPr>
        <w:pStyle w:val="Ttulo3"/>
        <w:rPr>
          <w:rFonts w:eastAsiaTheme="minorHAnsi"/>
          <w:b/>
          <w:i w:val="0"/>
          <w:sz w:val="44"/>
        </w:rPr>
      </w:pPr>
      <w:bookmarkStart w:id="3" w:name="_Hlk97563685"/>
    </w:p>
    <w:p w14:paraId="3688BBCB" w14:textId="62B2879D" w:rsidR="004A7720" w:rsidRPr="004A7720" w:rsidRDefault="004A7720">
      <w:pPr>
        <w:spacing w:after="200"/>
        <w:rPr>
          <w:rFonts w:asciiTheme="majorHAnsi" w:eastAsiaTheme="minorHAnsi" w:hAnsiTheme="majorHAnsi" w:cs="Times New Roman"/>
          <w:b/>
          <w:iCs/>
          <w:color w:val="auto"/>
          <w:sz w:val="44"/>
        </w:rPr>
      </w:pPr>
      <w:r w:rsidRPr="004A7720">
        <w:rPr>
          <w:rFonts w:eastAsiaTheme="minorHAnsi"/>
          <w:b/>
          <w:iCs/>
          <w:noProof/>
          <w:color w:val="auto"/>
          <w:sz w:val="44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76098A4B" wp14:editId="6EB96564">
                <wp:simplePos x="0" y="0"/>
                <wp:positionH relativeFrom="margin">
                  <wp:align>right</wp:align>
                </wp:positionH>
                <wp:positionV relativeFrom="paragraph">
                  <wp:posOffset>570230</wp:posOffset>
                </wp:positionV>
                <wp:extent cx="6067425" cy="8010525"/>
                <wp:effectExtent l="0" t="0" r="9525" b="9525"/>
                <wp:wrapSquare wrapText="bothSides"/>
                <wp:docPr id="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8010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E75597" w14:textId="74EF2F11" w:rsidR="004528A0" w:rsidRPr="004528A0" w:rsidRDefault="004528A0" w:rsidP="004528A0">
                            <w:pPr>
                              <w:pStyle w:val="Prrafodelista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  <w:color w:val="auto"/>
                              </w:rPr>
                            </w:pPr>
                            <w:r w:rsidRPr="004528A0">
                              <w:rPr>
                                <w:b/>
                                <w:bCs/>
                                <w:color w:val="auto"/>
                              </w:rPr>
                              <w:t xml:space="preserve"> FASE 1</w:t>
                            </w:r>
                          </w:p>
                          <w:p w14:paraId="16EDA1EE" w14:textId="6C00B160" w:rsid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1.1.- Tarea 1</w:t>
                            </w:r>
                          </w:p>
                          <w:p w14:paraId="61155638" w14:textId="7B167ED6" w:rsidR="004528A0" w:rsidRP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1.2.- Tarea 2</w:t>
                            </w:r>
                          </w:p>
                          <w:p w14:paraId="71A1A3C9" w14:textId="280E0E34" w:rsid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1.3.- Tarea 3</w:t>
                            </w:r>
                          </w:p>
                          <w:p w14:paraId="3E43B470" w14:textId="77777777" w:rsidR="004528A0" w:rsidRP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</w:p>
                          <w:p w14:paraId="2BB9623F" w14:textId="197805BE" w:rsidR="004528A0" w:rsidRPr="004528A0" w:rsidRDefault="004528A0" w:rsidP="004528A0">
                            <w:pPr>
                              <w:pStyle w:val="Prrafodelista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  <w:color w:val="auto"/>
                              </w:rPr>
                            </w:pPr>
                            <w:r w:rsidRPr="004528A0">
                              <w:rPr>
                                <w:b/>
                                <w:bCs/>
                                <w:color w:val="auto"/>
                              </w:rPr>
                              <w:t xml:space="preserve"> FASE 2</w:t>
                            </w:r>
                          </w:p>
                          <w:p w14:paraId="2C811C5F" w14:textId="1463B993" w:rsid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2.1.- Tarea 4</w:t>
                            </w:r>
                          </w:p>
                          <w:p w14:paraId="48C4CB57" w14:textId="7F5CABC6" w:rsid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2.2.- Tarea 5</w:t>
                            </w:r>
                          </w:p>
                          <w:p w14:paraId="40B99B1A" w14:textId="4AB79028" w:rsid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2.3.- Tarea 6</w:t>
                            </w:r>
                          </w:p>
                          <w:p w14:paraId="2B800DC3" w14:textId="5A378FEB" w:rsid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2.4.- Tarea 7</w:t>
                            </w:r>
                          </w:p>
                          <w:p w14:paraId="50D2F9C5" w14:textId="466DF478" w:rsid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2.5.- Tarea 8</w:t>
                            </w:r>
                          </w:p>
                          <w:p w14:paraId="034879E3" w14:textId="77777777" w:rsidR="004528A0" w:rsidRP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</w:p>
                          <w:p w14:paraId="4A8102F7" w14:textId="5F6D0525" w:rsidR="004528A0" w:rsidRPr="004528A0" w:rsidRDefault="004528A0" w:rsidP="004528A0">
                            <w:pPr>
                              <w:pStyle w:val="Prrafodelista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  <w:color w:val="auto"/>
                              </w:rPr>
                            </w:pPr>
                            <w:r w:rsidRPr="004528A0">
                              <w:rPr>
                                <w:b/>
                                <w:bCs/>
                                <w:color w:val="auto"/>
                              </w:rPr>
                              <w:t xml:space="preserve"> FASE 3</w:t>
                            </w:r>
                          </w:p>
                          <w:p w14:paraId="746B4AA8" w14:textId="4479AEBB" w:rsid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3.1.- Tarea 9</w:t>
                            </w:r>
                          </w:p>
                          <w:p w14:paraId="0B311E3E" w14:textId="0E78A839" w:rsid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3.2.- Tarea 10</w:t>
                            </w:r>
                          </w:p>
                          <w:p w14:paraId="45DA535F" w14:textId="77777777" w:rsidR="004528A0" w:rsidRP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</w:p>
                          <w:p w14:paraId="26420E5C" w14:textId="03ED06EC" w:rsidR="004528A0" w:rsidRPr="004528A0" w:rsidRDefault="004528A0" w:rsidP="004528A0">
                            <w:pPr>
                              <w:pStyle w:val="Prrafodelista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  <w:color w:val="auto"/>
                              </w:rPr>
                            </w:pPr>
                            <w:r w:rsidRPr="004528A0">
                              <w:rPr>
                                <w:b/>
                                <w:bCs/>
                                <w:color w:val="auto"/>
                              </w:rPr>
                              <w:t xml:space="preserve"> FASE 4</w:t>
                            </w:r>
                          </w:p>
                          <w:p w14:paraId="372F50E5" w14:textId="4E051BE4" w:rsid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4.1.- Tarea 11</w:t>
                            </w:r>
                          </w:p>
                          <w:p w14:paraId="0ADE9758" w14:textId="7424F2C4" w:rsid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4.2.- Tarea 12</w:t>
                            </w:r>
                          </w:p>
                          <w:p w14:paraId="1860BFCC" w14:textId="49D0E652" w:rsid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4.3.- Tarea 13</w:t>
                            </w:r>
                          </w:p>
                          <w:p w14:paraId="52AAAAC2" w14:textId="12628D1D" w:rsid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4.4.- Tarea 14</w:t>
                            </w:r>
                          </w:p>
                          <w:p w14:paraId="7076711F" w14:textId="63BD4AFC" w:rsid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4.5.- Tarea 15</w:t>
                            </w:r>
                          </w:p>
                          <w:p w14:paraId="6FF29FD4" w14:textId="77777777" w:rsidR="004528A0" w:rsidRP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</w:p>
                          <w:p w14:paraId="4269E57E" w14:textId="797A999E" w:rsidR="004528A0" w:rsidRPr="004528A0" w:rsidRDefault="004528A0" w:rsidP="004528A0">
                            <w:pPr>
                              <w:pStyle w:val="Prrafodelista"/>
                              <w:numPr>
                                <w:ilvl w:val="0"/>
                                <w:numId w:val="19"/>
                              </w:numPr>
                              <w:rPr>
                                <w:b/>
                                <w:bCs/>
                                <w:color w:val="auto"/>
                              </w:rPr>
                            </w:pPr>
                            <w:r w:rsidRPr="004528A0">
                              <w:rPr>
                                <w:b/>
                                <w:bCs/>
                                <w:color w:val="auto"/>
                              </w:rPr>
                              <w:t xml:space="preserve"> FASE 5</w:t>
                            </w:r>
                          </w:p>
                          <w:p w14:paraId="6F644359" w14:textId="1A48EACC" w:rsid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5.1.- Tarea 16</w:t>
                            </w:r>
                          </w:p>
                          <w:p w14:paraId="76FAF60E" w14:textId="2C1DE94C" w:rsidR="004528A0" w:rsidRP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5.2.- Tarea 17</w:t>
                            </w:r>
                          </w:p>
                          <w:p w14:paraId="14BE63CF" w14:textId="1830ED58" w:rsidR="004528A0" w:rsidRP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5.3.- Tarea 18</w:t>
                            </w:r>
                          </w:p>
                          <w:p w14:paraId="7A645AC3" w14:textId="77777777" w:rsidR="004528A0" w:rsidRPr="004528A0" w:rsidRDefault="004528A0" w:rsidP="004528A0">
                            <w:pPr>
                              <w:pStyle w:val="Prrafodelista"/>
                              <w:ind w:left="1440"/>
                              <w:rPr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98A4B" id="Cuadro de texto 2" o:spid="_x0000_s1031" type="#_x0000_t202" style="position:absolute;margin-left:426.55pt;margin-top:44.9pt;width:477.75pt;height:630.75pt;z-index:2516920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" stroked="f">
                <v:textbox>
                  <w:txbxContent>
                    <w:p w14:paraId="29E75597" w14:textId="74EF2F11" w:rsidR="004528A0" w:rsidRPr="004528A0" w:rsidRDefault="004528A0" w:rsidP="004528A0">
                      <w:pPr>
                        <w:pStyle w:val="Prrafodelista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  <w:color w:val="auto"/>
                        </w:rPr>
                      </w:pPr>
                      <w:r w:rsidRPr="004528A0">
                        <w:rPr>
                          <w:b/>
                          <w:bCs/>
                          <w:color w:val="auto"/>
                        </w:rPr>
                        <w:t xml:space="preserve"> FASE 1</w:t>
                      </w:r>
                    </w:p>
                    <w:p w14:paraId="16EDA1EE" w14:textId="6C00B160" w:rsid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1.1.- Tarea 1</w:t>
                      </w:r>
                    </w:p>
                    <w:p w14:paraId="61155638" w14:textId="7B167ED6" w:rsidR="004528A0" w:rsidRP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1.2.- Tarea 2</w:t>
                      </w:r>
                    </w:p>
                    <w:p w14:paraId="71A1A3C9" w14:textId="280E0E34" w:rsid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1.3.- Tarea 3</w:t>
                      </w:r>
                    </w:p>
                    <w:p w14:paraId="3E43B470" w14:textId="77777777" w:rsidR="004528A0" w:rsidRP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</w:p>
                    <w:p w14:paraId="2BB9623F" w14:textId="197805BE" w:rsidR="004528A0" w:rsidRPr="004528A0" w:rsidRDefault="004528A0" w:rsidP="004528A0">
                      <w:pPr>
                        <w:pStyle w:val="Prrafodelista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  <w:color w:val="auto"/>
                        </w:rPr>
                      </w:pPr>
                      <w:r w:rsidRPr="004528A0">
                        <w:rPr>
                          <w:b/>
                          <w:bCs/>
                          <w:color w:val="auto"/>
                        </w:rPr>
                        <w:t xml:space="preserve"> FASE 2</w:t>
                      </w:r>
                    </w:p>
                    <w:p w14:paraId="2C811C5F" w14:textId="1463B993" w:rsid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2.1.- Tarea 4</w:t>
                      </w:r>
                    </w:p>
                    <w:p w14:paraId="48C4CB57" w14:textId="7F5CABC6" w:rsid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2.2.- Tarea 5</w:t>
                      </w:r>
                    </w:p>
                    <w:p w14:paraId="40B99B1A" w14:textId="4AB79028" w:rsid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2.3.- Tarea 6</w:t>
                      </w:r>
                    </w:p>
                    <w:p w14:paraId="2B800DC3" w14:textId="5A378FEB" w:rsid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2.4.- Tarea 7</w:t>
                      </w:r>
                    </w:p>
                    <w:p w14:paraId="50D2F9C5" w14:textId="466DF478" w:rsid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2.5.- Tarea 8</w:t>
                      </w:r>
                    </w:p>
                    <w:p w14:paraId="034879E3" w14:textId="77777777" w:rsidR="004528A0" w:rsidRP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</w:p>
                    <w:p w14:paraId="4A8102F7" w14:textId="5F6D0525" w:rsidR="004528A0" w:rsidRPr="004528A0" w:rsidRDefault="004528A0" w:rsidP="004528A0">
                      <w:pPr>
                        <w:pStyle w:val="Prrafodelista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  <w:color w:val="auto"/>
                        </w:rPr>
                      </w:pPr>
                      <w:r w:rsidRPr="004528A0">
                        <w:rPr>
                          <w:b/>
                          <w:bCs/>
                          <w:color w:val="auto"/>
                        </w:rPr>
                        <w:t xml:space="preserve"> FASE 3</w:t>
                      </w:r>
                    </w:p>
                    <w:p w14:paraId="746B4AA8" w14:textId="4479AEBB" w:rsid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3.1.- Tarea 9</w:t>
                      </w:r>
                    </w:p>
                    <w:p w14:paraId="0B311E3E" w14:textId="0E78A839" w:rsid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3.2.- Tarea 10</w:t>
                      </w:r>
                    </w:p>
                    <w:p w14:paraId="45DA535F" w14:textId="77777777" w:rsidR="004528A0" w:rsidRP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</w:p>
                    <w:p w14:paraId="26420E5C" w14:textId="03ED06EC" w:rsidR="004528A0" w:rsidRPr="004528A0" w:rsidRDefault="004528A0" w:rsidP="004528A0">
                      <w:pPr>
                        <w:pStyle w:val="Prrafodelista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  <w:color w:val="auto"/>
                        </w:rPr>
                      </w:pPr>
                      <w:r w:rsidRPr="004528A0">
                        <w:rPr>
                          <w:b/>
                          <w:bCs/>
                          <w:color w:val="auto"/>
                        </w:rPr>
                        <w:t xml:space="preserve"> FASE 4</w:t>
                      </w:r>
                    </w:p>
                    <w:p w14:paraId="372F50E5" w14:textId="4E051BE4" w:rsid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4.1.- Tarea 11</w:t>
                      </w:r>
                    </w:p>
                    <w:p w14:paraId="0ADE9758" w14:textId="7424F2C4" w:rsid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4.2.- Tarea 12</w:t>
                      </w:r>
                    </w:p>
                    <w:p w14:paraId="1860BFCC" w14:textId="49D0E652" w:rsid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4.3.- Tarea 13</w:t>
                      </w:r>
                    </w:p>
                    <w:p w14:paraId="52AAAAC2" w14:textId="12628D1D" w:rsid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4.4.- Tarea 14</w:t>
                      </w:r>
                    </w:p>
                    <w:p w14:paraId="7076711F" w14:textId="63BD4AFC" w:rsid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4.5.- Tarea 15</w:t>
                      </w:r>
                    </w:p>
                    <w:p w14:paraId="6FF29FD4" w14:textId="77777777" w:rsidR="004528A0" w:rsidRP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</w:p>
                    <w:p w14:paraId="4269E57E" w14:textId="797A999E" w:rsidR="004528A0" w:rsidRPr="004528A0" w:rsidRDefault="004528A0" w:rsidP="004528A0">
                      <w:pPr>
                        <w:pStyle w:val="Prrafodelista"/>
                        <w:numPr>
                          <w:ilvl w:val="0"/>
                          <w:numId w:val="19"/>
                        </w:numPr>
                        <w:rPr>
                          <w:b/>
                          <w:bCs/>
                          <w:color w:val="auto"/>
                        </w:rPr>
                      </w:pPr>
                      <w:r w:rsidRPr="004528A0">
                        <w:rPr>
                          <w:b/>
                          <w:bCs/>
                          <w:color w:val="auto"/>
                        </w:rPr>
                        <w:t xml:space="preserve"> FASE 5</w:t>
                      </w:r>
                    </w:p>
                    <w:p w14:paraId="6F644359" w14:textId="1A48EACC" w:rsid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5.1.- Tarea 16</w:t>
                      </w:r>
                    </w:p>
                    <w:p w14:paraId="76FAF60E" w14:textId="2C1DE94C" w:rsidR="004528A0" w:rsidRP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5.2.- Tarea 17</w:t>
                      </w:r>
                    </w:p>
                    <w:p w14:paraId="14BE63CF" w14:textId="1830ED58" w:rsidR="004528A0" w:rsidRP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5.3.- Tarea 18</w:t>
                      </w:r>
                    </w:p>
                    <w:p w14:paraId="7A645AC3" w14:textId="77777777" w:rsidR="004528A0" w:rsidRPr="004528A0" w:rsidRDefault="004528A0" w:rsidP="004528A0">
                      <w:pPr>
                        <w:pStyle w:val="Prrafodelista"/>
                        <w:ind w:left="1440"/>
                        <w:rPr>
                          <w:color w:val="auto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A7720">
        <w:rPr>
          <w:rFonts w:eastAsiaTheme="minorHAnsi"/>
          <w:b/>
          <w:iCs/>
          <w:color w:val="auto"/>
          <w:sz w:val="44"/>
        </w:rPr>
        <w:t>ÍNDEX</w:t>
      </w:r>
      <w:r w:rsidRPr="004A7720">
        <w:rPr>
          <w:rFonts w:eastAsiaTheme="minorHAnsi"/>
          <w:b/>
          <w:iCs/>
          <w:sz w:val="44"/>
        </w:rPr>
        <w:br w:type="page"/>
      </w:r>
    </w:p>
    <w:p w14:paraId="6EACB89A" w14:textId="6EA4777C" w:rsidR="00EE58BD" w:rsidRPr="004A7720" w:rsidRDefault="00516445" w:rsidP="004A7720">
      <w:pPr>
        <w:pStyle w:val="Ttulo3"/>
        <w:rPr>
          <w:rFonts w:eastAsiaTheme="minorHAnsi"/>
          <w:b/>
          <w:i w:val="0"/>
          <w:sz w:val="44"/>
        </w:rPr>
      </w:pPr>
      <w:r w:rsidRPr="00516445">
        <w:rPr>
          <w:rFonts w:eastAsiaTheme="minorHAnsi"/>
          <w:b/>
          <w:i w:val="0"/>
          <w:noProof/>
          <w:sz w:val="44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36AA6F40" wp14:editId="5C69780F">
                <wp:simplePos x="0" y="0"/>
                <wp:positionH relativeFrom="margin">
                  <wp:align>left</wp:align>
                </wp:positionH>
                <wp:positionV relativeFrom="paragraph">
                  <wp:posOffset>544195</wp:posOffset>
                </wp:positionV>
                <wp:extent cx="6076950" cy="8191500"/>
                <wp:effectExtent l="0" t="0" r="0" b="0"/>
                <wp:wrapSquare wrapText="bothSides"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6950" cy="819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8DCD3E" w14:textId="0A9C382C" w:rsidR="00A432AE" w:rsidRDefault="001B057A" w:rsidP="00287AFD">
                            <w:pPr>
                              <w:rPr>
                                <w:color w:val="161718" w:themeColor="text1"/>
                                <w:lang w:val="ca-ES"/>
                              </w:rPr>
                            </w:pPr>
                            <w:r>
                              <w:rPr>
                                <w:color w:val="161718" w:themeColor="text1"/>
                                <w:lang w:val="ca-ES"/>
                              </w:rPr>
                              <w:t>1.1.- Tarea 1:</w:t>
                            </w:r>
                          </w:p>
                          <w:p w14:paraId="2B7BC2B1" w14:textId="77777777" w:rsidR="008A01CA" w:rsidRDefault="008A01CA" w:rsidP="00287AFD">
                            <w:pPr>
                              <w:rPr>
                                <w:noProof/>
                              </w:rPr>
                            </w:pPr>
                          </w:p>
                          <w:p w14:paraId="183495E5" w14:textId="77777777" w:rsidR="00FB4253" w:rsidRDefault="00FB4253" w:rsidP="00287AFD">
                            <w:pPr>
                              <w:rPr>
                                <w:noProof/>
                              </w:rPr>
                            </w:pPr>
                          </w:p>
                          <w:p w14:paraId="1994907E" w14:textId="4C294446" w:rsidR="001B057A" w:rsidRDefault="008A01CA" w:rsidP="00287AFD">
                            <w:pPr>
                              <w:rPr>
                                <w:color w:val="161718" w:themeColor="text1"/>
                                <w:lang w:val="ca-E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556210" wp14:editId="21621E4D">
                                  <wp:extent cx="3381375" cy="1362075"/>
                                  <wp:effectExtent l="0" t="0" r="9525" b="9525"/>
                                  <wp:docPr id="49" name="Imagen 49" descr="Interfaz de usuario gráfica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Imagen 49" descr="Interfaz de usuario gráfica&#10;&#10;Descripción generada automáticamente"/>
                                          <pic:cNvPicPr/>
                                        </pic:nvPicPr>
                                        <pic:blipFill rotWithShape="1">
                                          <a:blip r:embed="rId10"/>
                                          <a:srcRect l="20960" t="27900" r="55088" b="5800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85287" cy="13636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33782" w:rsidRPr="00533782">
                              <w:rPr>
                                <w:noProof/>
                              </w:rPr>
                              <w:drawing>
                                <wp:inline distT="0" distB="0" distL="0" distR="0" wp14:anchorId="5C6B88DF" wp14:editId="3FE8E0BB">
                                  <wp:extent cx="2600325" cy="2376985"/>
                                  <wp:effectExtent l="0" t="0" r="0" b="4445"/>
                                  <wp:docPr id="50" name="Imagen 50" descr="Imagen que contiene Word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" name="Imagen 50" descr="Imagen que contiene Word&#10;&#10;Descripción generada automáticamente"/>
                                          <pic:cNvPicPr/>
                                        </pic:nvPicPr>
                                        <pic:blipFill rotWithShape="1">
                                          <a:blip r:embed="rId11"/>
                                          <a:srcRect l="22497" t="24603" r="51122" b="3681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19448" cy="23944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2CFDC8" w14:textId="1164202B" w:rsidR="00E91F7E" w:rsidRDefault="00E91F7E" w:rsidP="00287AFD">
                            <w:pPr>
                              <w:rPr>
                                <w:color w:val="161718" w:themeColor="text1"/>
                                <w:lang w:val="ca-ES"/>
                              </w:rPr>
                            </w:pPr>
                            <w:r>
                              <w:rPr>
                                <w:color w:val="161718" w:themeColor="text1"/>
                                <w:lang w:val="ca-ES"/>
                              </w:rPr>
                              <w:t xml:space="preserve">RetardoC = </w:t>
                            </w:r>
                            <w:r w:rsidRPr="00FE7C76">
                              <w:rPr>
                                <w:color w:val="161718" w:themeColor="text1"/>
                                <w:highlight w:val="yellow"/>
                                <w:lang w:val="ca-ES"/>
                              </w:rPr>
                              <w:t>3T</w:t>
                            </w:r>
                          </w:p>
                          <w:p w14:paraId="4932CE17" w14:textId="51045C05" w:rsidR="00E91F7E" w:rsidRDefault="00E91F7E" w:rsidP="00287AFD">
                            <w:pPr>
                              <w:rPr>
                                <w:color w:val="161718" w:themeColor="text1"/>
                                <w:lang w:val="ca-ES"/>
                              </w:rPr>
                            </w:pPr>
                            <w:r>
                              <w:rPr>
                                <w:color w:val="161718" w:themeColor="text1"/>
                                <w:lang w:val="ca-ES"/>
                              </w:rPr>
                              <w:t xml:space="preserve">RetardoS = </w:t>
                            </w:r>
                            <w:r w:rsidRPr="00FE7C76">
                              <w:rPr>
                                <w:color w:val="161718" w:themeColor="text1"/>
                                <w:highlight w:val="yellow"/>
                                <w:lang w:val="ca-ES"/>
                              </w:rPr>
                              <w:t>4T</w:t>
                            </w:r>
                          </w:p>
                          <w:p w14:paraId="2F4B17F0" w14:textId="77777777" w:rsidR="00E91F7E" w:rsidRDefault="00E91F7E" w:rsidP="00287AFD">
                            <w:pPr>
                              <w:rPr>
                                <w:color w:val="161718" w:themeColor="text1"/>
                                <w:lang w:val="ca-ES"/>
                              </w:rPr>
                            </w:pPr>
                          </w:p>
                          <w:p w14:paraId="5CA21764" w14:textId="2EC7FAF7" w:rsidR="001B057A" w:rsidRDefault="001B057A" w:rsidP="00287AFD">
                            <w:pPr>
                              <w:rPr>
                                <w:color w:val="161718" w:themeColor="text1"/>
                                <w:lang w:val="ca-ES"/>
                              </w:rPr>
                            </w:pPr>
                            <w:r>
                              <w:rPr>
                                <w:color w:val="161718" w:themeColor="text1"/>
                                <w:lang w:val="ca-ES"/>
                              </w:rPr>
                              <w:t>1.2.- Tarea 2:</w:t>
                            </w:r>
                          </w:p>
                          <w:p w14:paraId="48F3AE5F" w14:textId="283AEFEA" w:rsidR="001B057A" w:rsidRDefault="00533782" w:rsidP="00287AFD">
                            <w:pPr>
                              <w:rPr>
                                <w:color w:val="161718" w:themeColor="text1"/>
                                <w:lang w:val="ca-ES"/>
                              </w:rPr>
                            </w:pPr>
                            <w:r w:rsidRPr="00533782">
                              <w:rPr>
                                <w:noProof/>
                              </w:rPr>
                              <w:drawing>
                                <wp:inline distT="0" distB="0" distL="0" distR="0" wp14:anchorId="7812AB1D" wp14:editId="242E4B46">
                                  <wp:extent cx="4654378" cy="2152650"/>
                                  <wp:effectExtent l="0" t="0" r="0" b="0"/>
                                  <wp:docPr id="51" name="Imagen 51" descr="Imagen que contiene Text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Imagen 51" descr="Imagen que contiene Texto&#10;&#10;Descripción generada automáticamente"/>
                                          <pic:cNvPicPr/>
                                        </pic:nvPicPr>
                                        <pic:blipFill rotWithShape="1">
                                          <a:blip r:embed="rId12"/>
                                          <a:srcRect l="31722" t="29524" r="29435" b="4173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60594" cy="2155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E7E6469" w14:textId="6493A8CF" w:rsidR="00E91F7E" w:rsidRDefault="00FB4253" w:rsidP="00E91F7E">
                            <w:pPr>
                              <w:rPr>
                                <w:color w:val="161718" w:themeColor="text1"/>
                                <w:lang w:val="ca-ES"/>
                              </w:rPr>
                            </w:pPr>
                            <w:r w:rsidRPr="00FB4253">
                              <w:rPr>
                                <w:color w:val="161718" w:themeColor="text1"/>
                              </w:rPr>
                              <w:t>RetardoC =</w:t>
                            </w:r>
                            <w:r w:rsidR="00E91F7E">
                              <w:rPr>
                                <w:color w:val="161718" w:themeColor="text1"/>
                              </w:rPr>
                              <w:t xml:space="preserve"> </w:t>
                            </w:r>
                            <w:r w:rsidR="00E91F7E" w:rsidRPr="00FE7C76">
                              <w:rPr>
                                <w:color w:val="161718" w:themeColor="text1"/>
                                <w:highlight w:val="yellow"/>
                              </w:rPr>
                              <w:t>10T</w:t>
                            </w:r>
                            <w:r w:rsidR="00E91F7E">
                              <w:rPr>
                                <w:color w:val="161718" w:themeColor="text1"/>
                              </w:rPr>
                              <w:t xml:space="preserve"> </w:t>
                            </w:r>
                          </w:p>
                          <w:p w14:paraId="4588CB3C" w14:textId="5000DCF3" w:rsidR="00E91F7E" w:rsidRDefault="00E91F7E" w:rsidP="00E91F7E">
                            <w:pPr>
                              <w:rPr>
                                <w:color w:val="161718" w:themeColor="text1"/>
                                <w:lang w:val="ca-ES"/>
                              </w:rPr>
                            </w:pPr>
                            <w:r w:rsidRPr="00E91F7E">
                              <w:rPr>
                                <w:color w:val="161718" w:themeColor="text1"/>
                              </w:rPr>
                              <w:t xml:space="preserve">RetardoS = </w:t>
                            </w:r>
                            <w:r w:rsidRPr="00FE7C76">
                              <w:rPr>
                                <w:color w:val="161718" w:themeColor="text1"/>
                                <w:highlight w:val="yellow"/>
                              </w:rPr>
                              <w:t>8T</w:t>
                            </w:r>
                          </w:p>
                          <w:p w14:paraId="68D0678A" w14:textId="77777777" w:rsidR="001B057A" w:rsidRPr="00A432AE" w:rsidRDefault="001B057A" w:rsidP="00287AFD">
                            <w:pPr>
                              <w:rPr>
                                <w:color w:val="161718" w:themeColor="text1"/>
                                <w:lang w:val="ca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A6F40" id="_x0000_s1032" type="#_x0000_t202" style="position:absolute;margin-left:0;margin-top:42.85pt;width:478.5pt;height:645pt;z-index:2516684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" stroked="f">
                <v:textbox>
                  <w:txbxContent>
                    <w:p w14:paraId="3B8DCD3E" w14:textId="0A9C382C" w:rsidR="00A432AE" w:rsidRDefault="001B057A" w:rsidP="00287AFD">
                      <w:pPr>
                        <w:rPr>
                          <w:color w:val="161718" w:themeColor="text1"/>
                          <w:lang w:val="ca-ES"/>
                        </w:rPr>
                      </w:pPr>
                      <w:r>
                        <w:rPr>
                          <w:color w:val="161718" w:themeColor="text1"/>
                          <w:lang w:val="ca-ES"/>
                        </w:rPr>
                        <w:t xml:space="preserve">1.1.- </w:t>
                      </w:r>
                      <w:proofErr w:type="spellStart"/>
                      <w:r>
                        <w:rPr>
                          <w:color w:val="161718" w:themeColor="text1"/>
                          <w:lang w:val="ca-ES"/>
                        </w:rPr>
                        <w:t>Tarea</w:t>
                      </w:r>
                      <w:proofErr w:type="spellEnd"/>
                      <w:r>
                        <w:rPr>
                          <w:color w:val="161718" w:themeColor="text1"/>
                          <w:lang w:val="ca-ES"/>
                        </w:rPr>
                        <w:t xml:space="preserve"> 1:</w:t>
                      </w:r>
                    </w:p>
                    <w:p w14:paraId="2B7BC2B1" w14:textId="77777777" w:rsidR="008A01CA" w:rsidRDefault="008A01CA" w:rsidP="00287AFD">
                      <w:pPr>
                        <w:rPr>
                          <w:noProof/>
                        </w:rPr>
                      </w:pPr>
                    </w:p>
                    <w:p w14:paraId="183495E5" w14:textId="77777777" w:rsidR="00FB4253" w:rsidRDefault="00FB4253" w:rsidP="00287AFD">
                      <w:pPr>
                        <w:rPr>
                          <w:noProof/>
                        </w:rPr>
                      </w:pPr>
                    </w:p>
                    <w:p w14:paraId="1994907E" w14:textId="4C294446" w:rsidR="001B057A" w:rsidRDefault="008A01CA" w:rsidP="00287AFD">
                      <w:pPr>
                        <w:rPr>
                          <w:color w:val="161718" w:themeColor="text1"/>
                          <w:lang w:val="ca-E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9556210" wp14:editId="21621E4D">
                            <wp:extent cx="3381375" cy="1362075"/>
                            <wp:effectExtent l="0" t="0" r="9525" b="9525"/>
                            <wp:docPr id="49" name="Imagen 49" descr="Interfaz de usuario gráfica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" name="Imagen 49" descr="Interfaz de usuario gráfica&#10;&#10;Descripción generada automáticamente"/>
                                    <pic:cNvPicPr/>
                                  </pic:nvPicPr>
                                  <pic:blipFill rotWithShape="1">
                                    <a:blip r:embed="rId13"/>
                                    <a:srcRect l="20960" t="27900" r="55088" b="5800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385287" cy="136365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33782" w:rsidRPr="00533782">
                        <w:rPr>
                          <w:noProof/>
                        </w:rPr>
                        <w:drawing>
                          <wp:inline distT="0" distB="0" distL="0" distR="0" wp14:anchorId="5C6B88DF" wp14:editId="3FE8E0BB">
                            <wp:extent cx="2600325" cy="2376985"/>
                            <wp:effectExtent l="0" t="0" r="0" b="4445"/>
                            <wp:docPr id="50" name="Imagen 50" descr="Imagen que contiene Word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" name="Imagen 50" descr="Imagen que contiene Word&#10;&#10;Descripción generada automáticamente"/>
                                    <pic:cNvPicPr/>
                                  </pic:nvPicPr>
                                  <pic:blipFill rotWithShape="1">
                                    <a:blip r:embed="rId14"/>
                                    <a:srcRect l="22497" t="24603" r="51122" b="3681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619448" cy="239446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2CFDC8" w14:textId="1164202B" w:rsidR="00E91F7E" w:rsidRDefault="00E91F7E" w:rsidP="00287AFD">
                      <w:pPr>
                        <w:rPr>
                          <w:color w:val="161718" w:themeColor="text1"/>
                          <w:lang w:val="ca-ES"/>
                        </w:rPr>
                      </w:pPr>
                      <w:proofErr w:type="spellStart"/>
                      <w:r>
                        <w:rPr>
                          <w:color w:val="161718" w:themeColor="text1"/>
                          <w:lang w:val="ca-ES"/>
                        </w:rPr>
                        <w:t>RetardoC</w:t>
                      </w:r>
                      <w:proofErr w:type="spellEnd"/>
                      <w:r>
                        <w:rPr>
                          <w:color w:val="161718" w:themeColor="text1"/>
                          <w:lang w:val="ca-ES"/>
                        </w:rPr>
                        <w:t xml:space="preserve"> = </w:t>
                      </w:r>
                      <w:r w:rsidRPr="00FE7C76">
                        <w:rPr>
                          <w:color w:val="161718" w:themeColor="text1"/>
                          <w:highlight w:val="yellow"/>
                          <w:lang w:val="ca-ES"/>
                        </w:rPr>
                        <w:t>3T</w:t>
                      </w:r>
                    </w:p>
                    <w:p w14:paraId="4932CE17" w14:textId="51045C05" w:rsidR="00E91F7E" w:rsidRDefault="00E91F7E" w:rsidP="00287AFD">
                      <w:pPr>
                        <w:rPr>
                          <w:color w:val="161718" w:themeColor="text1"/>
                          <w:lang w:val="ca-ES"/>
                        </w:rPr>
                      </w:pPr>
                      <w:proofErr w:type="spellStart"/>
                      <w:r>
                        <w:rPr>
                          <w:color w:val="161718" w:themeColor="text1"/>
                          <w:lang w:val="ca-ES"/>
                        </w:rPr>
                        <w:t>RetardoS</w:t>
                      </w:r>
                      <w:proofErr w:type="spellEnd"/>
                      <w:r>
                        <w:rPr>
                          <w:color w:val="161718" w:themeColor="text1"/>
                          <w:lang w:val="ca-ES"/>
                        </w:rPr>
                        <w:t xml:space="preserve"> = </w:t>
                      </w:r>
                      <w:r w:rsidRPr="00FE7C76">
                        <w:rPr>
                          <w:color w:val="161718" w:themeColor="text1"/>
                          <w:highlight w:val="yellow"/>
                          <w:lang w:val="ca-ES"/>
                        </w:rPr>
                        <w:t>4T</w:t>
                      </w:r>
                    </w:p>
                    <w:p w14:paraId="2F4B17F0" w14:textId="77777777" w:rsidR="00E91F7E" w:rsidRDefault="00E91F7E" w:rsidP="00287AFD">
                      <w:pPr>
                        <w:rPr>
                          <w:color w:val="161718" w:themeColor="text1"/>
                          <w:lang w:val="ca-ES"/>
                        </w:rPr>
                      </w:pPr>
                    </w:p>
                    <w:p w14:paraId="5CA21764" w14:textId="2EC7FAF7" w:rsidR="001B057A" w:rsidRDefault="001B057A" w:rsidP="00287AFD">
                      <w:pPr>
                        <w:rPr>
                          <w:color w:val="161718" w:themeColor="text1"/>
                          <w:lang w:val="ca-ES"/>
                        </w:rPr>
                      </w:pPr>
                      <w:r>
                        <w:rPr>
                          <w:color w:val="161718" w:themeColor="text1"/>
                          <w:lang w:val="ca-ES"/>
                        </w:rPr>
                        <w:t xml:space="preserve">1.2.- </w:t>
                      </w:r>
                      <w:proofErr w:type="spellStart"/>
                      <w:r>
                        <w:rPr>
                          <w:color w:val="161718" w:themeColor="text1"/>
                          <w:lang w:val="ca-ES"/>
                        </w:rPr>
                        <w:t>Tarea</w:t>
                      </w:r>
                      <w:proofErr w:type="spellEnd"/>
                      <w:r>
                        <w:rPr>
                          <w:color w:val="161718" w:themeColor="text1"/>
                          <w:lang w:val="ca-ES"/>
                        </w:rPr>
                        <w:t xml:space="preserve"> 2:</w:t>
                      </w:r>
                    </w:p>
                    <w:p w14:paraId="48F3AE5F" w14:textId="283AEFEA" w:rsidR="001B057A" w:rsidRDefault="00533782" w:rsidP="00287AFD">
                      <w:pPr>
                        <w:rPr>
                          <w:color w:val="161718" w:themeColor="text1"/>
                          <w:lang w:val="ca-ES"/>
                        </w:rPr>
                      </w:pPr>
                      <w:r w:rsidRPr="00533782">
                        <w:rPr>
                          <w:noProof/>
                        </w:rPr>
                        <w:drawing>
                          <wp:inline distT="0" distB="0" distL="0" distR="0" wp14:anchorId="7812AB1D" wp14:editId="242E4B46">
                            <wp:extent cx="4654378" cy="2152650"/>
                            <wp:effectExtent l="0" t="0" r="0" b="0"/>
                            <wp:docPr id="51" name="Imagen 51" descr="Imagen que contiene Text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" name="Imagen 51" descr="Imagen que contiene Texto&#10;&#10;Descripción generada automáticamente"/>
                                    <pic:cNvPicPr/>
                                  </pic:nvPicPr>
                                  <pic:blipFill rotWithShape="1">
                                    <a:blip r:embed="rId15"/>
                                    <a:srcRect l="31722" t="29524" r="29435" b="4173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660594" cy="21555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E7E6469" w14:textId="6493A8CF" w:rsidR="00E91F7E" w:rsidRDefault="00FB4253" w:rsidP="00E91F7E">
                      <w:pPr>
                        <w:rPr>
                          <w:color w:val="161718" w:themeColor="text1"/>
                          <w:lang w:val="ca-ES"/>
                        </w:rPr>
                      </w:pPr>
                      <w:proofErr w:type="spellStart"/>
                      <w:r w:rsidRPr="00FB4253">
                        <w:rPr>
                          <w:color w:val="161718" w:themeColor="text1"/>
                        </w:rPr>
                        <w:t>RetardoC</w:t>
                      </w:r>
                      <w:proofErr w:type="spellEnd"/>
                      <w:r w:rsidRPr="00FB4253">
                        <w:rPr>
                          <w:color w:val="161718" w:themeColor="text1"/>
                        </w:rPr>
                        <w:t xml:space="preserve"> =</w:t>
                      </w:r>
                      <w:r w:rsidR="00E91F7E">
                        <w:rPr>
                          <w:color w:val="161718" w:themeColor="text1"/>
                        </w:rPr>
                        <w:t xml:space="preserve"> </w:t>
                      </w:r>
                      <w:r w:rsidR="00E91F7E" w:rsidRPr="00FE7C76">
                        <w:rPr>
                          <w:color w:val="161718" w:themeColor="text1"/>
                          <w:highlight w:val="yellow"/>
                        </w:rPr>
                        <w:t>10T</w:t>
                      </w:r>
                      <w:r w:rsidR="00E91F7E">
                        <w:rPr>
                          <w:color w:val="161718" w:themeColor="text1"/>
                        </w:rPr>
                        <w:t xml:space="preserve"> </w:t>
                      </w:r>
                    </w:p>
                    <w:p w14:paraId="4588CB3C" w14:textId="5000DCF3" w:rsidR="00E91F7E" w:rsidRDefault="00E91F7E" w:rsidP="00E91F7E">
                      <w:pPr>
                        <w:rPr>
                          <w:color w:val="161718" w:themeColor="text1"/>
                          <w:lang w:val="ca-ES"/>
                        </w:rPr>
                      </w:pPr>
                      <w:proofErr w:type="spellStart"/>
                      <w:r w:rsidRPr="00E91F7E">
                        <w:rPr>
                          <w:color w:val="161718" w:themeColor="text1"/>
                        </w:rPr>
                        <w:t>RetardoS</w:t>
                      </w:r>
                      <w:proofErr w:type="spellEnd"/>
                      <w:r w:rsidRPr="00E91F7E">
                        <w:rPr>
                          <w:color w:val="161718" w:themeColor="text1"/>
                        </w:rPr>
                        <w:t xml:space="preserve"> = </w:t>
                      </w:r>
                      <w:r w:rsidRPr="00FE7C76">
                        <w:rPr>
                          <w:color w:val="161718" w:themeColor="text1"/>
                          <w:highlight w:val="yellow"/>
                        </w:rPr>
                        <w:t>8T</w:t>
                      </w:r>
                    </w:p>
                    <w:p w14:paraId="68D0678A" w14:textId="77777777" w:rsidR="001B057A" w:rsidRPr="00A432AE" w:rsidRDefault="001B057A" w:rsidP="00287AFD">
                      <w:pPr>
                        <w:rPr>
                          <w:color w:val="161718" w:themeColor="text1"/>
                          <w:lang w:val="ca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E58BD" w:rsidRPr="00516445">
        <w:rPr>
          <w:rFonts w:eastAsiaTheme="minorHAnsi"/>
          <w:b/>
          <w:i w:val="0"/>
          <w:noProof/>
          <w:sz w:val="4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FD526EF" wp14:editId="2E7F1FA9">
                <wp:simplePos x="0" y="0"/>
                <wp:positionH relativeFrom="margin">
                  <wp:align>right</wp:align>
                </wp:positionH>
                <wp:positionV relativeFrom="paragraph">
                  <wp:posOffset>539750</wp:posOffset>
                </wp:positionV>
                <wp:extent cx="6076950" cy="8315325"/>
                <wp:effectExtent l="0" t="0" r="0" b="9525"/>
                <wp:wrapSquare wrapText="bothSides"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6950" cy="8315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5AC030" w14:textId="3847F8A0" w:rsidR="00E51907" w:rsidRPr="00EE58BD" w:rsidRDefault="00E51907" w:rsidP="00EE58BD">
                            <w:pPr>
                              <w:rPr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526EF" id="_x0000_s1033" type="#_x0000_t202" style="position:absolute;margin-left:427.3pt;margin-top:42.5pt;width:478.5pt;height:654.75pt;z-index:2516664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" stroked="f">
                <v:textbox>
                  <w:txbxContent>
                    <w:p w14:paraId="245AC030" w14:textId="3847F8A0" w:rsidR="00E51907" w:rsidRPr="00EE58BD" w:rsidRDefault="00E51907" w:rsidP="00EE58BD">
                      <w:pPr>
                        <w:rPr>
                          <w:color w:val="auto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A7720">
        <w:rPr>
          <w:rFonts w:eastAsiaTheme="minorHAnsi"/>
          <w:b/>
          <w:i w:val="0"/>
          <w:sz w:val="44"/>
        </w:rPr>
        <w:t>1.- FASE 1</w:t>
      </w:r>
    </w:p>
    <w:bookmarkEnd w:id="3"/>
    <w:p w14:paraId="46B335BF" w14:textId="13149D63" w:rsidR="00533782" w:rsidRDefault="00533782">
      <w:pPr>
        <w:spacing w:after="200"/>
        <w:rPr>
          <w:rFonts w:eastAsiaTheme="minorHAnsi"/>
          <w:b/>
          <w:iCs/>
          <w:color w:val="auto"/>
          <w:sz w:val="44"/>
        </w:rPr>
      </w:pPr>
    </w:p>
    <w:p w14:paraId="457F0FB5" w14:textId="41B619D4" w:rsidR="00FB4253" w:rsidRDefault="00533782">
      <w:pPr>
        <w:spacing w:after="200"/>
        <w:rPr>
          <w:rFonts w:eastAsiaTheme="minorHAnsi"/>
          <w:b/>
          <w:iCs/>
          <w:color w:val="auto"/>
          <w:sz w:val="44"/>
        </w:rPr>
      </w:pPr>
      <w:r w:rsidRPr="00533782">
        <w:rPr>
          <w:rFonts w:eastAsiaTheme="minorHAnsi"/>
          <w:b/>
          <w:iCs/>
          <w:noProof/>
          <w:color w:val="auto"/>
          <w:sz w:val="44"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1D575870" wp14:editId="4C7EBF36">
                <wp:simplePos x="0" y="0"/>
                <wp:positionH relativeFrom="margin">
                  <wp:align>right</wp:align>
                </wp:positionH>
                <wp:positionV relativeFrom="paragraph">
                  <wp:posOffset>29845</wp:posOffset>
                </wp:positionV>
                <wp:extent cx="6010275" cy="8686800"/>
                <wp:effectExtent l="0" t="0" r="9525" b="0"/>
                <wp:wrapSquare wrapText="bothSides"/>
                <wp:docPr id="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0275" cy="868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35A019" w14:textId="77777777" w:rsidR="00533782" w:rsidRDefault="00533782" w:rsidP="00533782">
                            <w:pPr>
                              <w:rPr>
                                <w:color w:val="161718" w:themeColor="text1"/>
                                <w:lang w:val="ca-ES"/>
                              </w:rPr>
                            </w:pPr>
                            <w:r>
                              <w:rPr>
                                <w:color w:val="161718" w:themeColor="text1"/>
                                <w:lang w:val="ca-ES"/>
                              </w:rPr>
                              <w:t>1.3.- Tarea 3:</w:t>
                            </w:r>
                          </w:p>
                          <w:p w14:paraId="213B5ADC" w14:textId="5C23515C" w:rsidR="00E91F7E" w:rsidRDefault="0053378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0CE856" wp14:editId="293A0528">
                                  <wp:extent cx="5115639" cy="2010056"/>
                                  <wp:effectExtent l="0" t="0" r="0" b="9525"/>
                                  <wp:docPr id="53" name="Imagen 53" descr="Diagrama, Esquemátic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" name="Imagen 53" descr="Diagrama, Esquemático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15639" cy="20100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F513B5" w14:textId="540B829B" w:rsidR="006D5E3B" w:rsidRDefault="006D5E3B">
                            <w:pPr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Suponemos un retardo de la NAND de 3T.</w:t>
                            </w:r>
                          </w:p>
                          <w:p w14:paraId="589E56B0" w14:textId="77777777" w:rsidR="006D5E3B" w:rsidRPr="006D5E3B" w:rsidRDefault="006D5E3B">
                            <w:pPr>
                              <w:rPr>
                                <w:color w:val="auto"/>
                              </w:rPr>
                            </w:pPr>
                          </w:p>
                          <w:p w14:paraId="039A72F1" w14:textId="24F813FB" w:rsidR="006D5E3B" w:rsidRDefault="006D5E3B">
                            <w:pPr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RetardoS = </w:t>
                            </w:r>
                            <w:r w:rsidRPr="006D5E3B">
                              <w:rPr>
                                <w:color w:val="auto"/>
                                <w:highlight w:val="yellow"/>
                              </w:rPr>
                              <w:t>18T</w:t>
                            </w:r>
                          </w:p>
                          <w:p w14:paraId="3006648F" w14:textId="171F4072" w:rsidR="006D5E3B" w:rsidRPr="006D5E3B" w:rsidRDefault="006D5E3B">
                            <w:pPr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Retardo C = </w:t>
                            </w:r>
                            <w:r w:rsidRPr="006D5E3B">
                              <w:rPr>
                                <w:color w:val="auto"/>
                                <w:highlight w:val="yellow"/>
                              </w:rPr>
                              <w:t>15T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575870" id="_x0000_t202" coordsize="21600,21600" o:spt="202" path="m,l,21600r21600,l21600,xe">
                <v:stroke joinstyle="miter"/>
                <v:path gradientshapeok="t" o:connecttype="rect"/>
              </v:shapetype>
              <v:shape id="_x0000_s1034" type="#_x0000_t202" style="position:absolute;margin-left:422.05pt;margin-top:2.35pt;width:473.25pt;height:684pt;z-index:2516961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" stroked="f">
                <v:textbox>
                  <w:txbxContent>
                    <w:p w14:paraId="3535A019" w14:textId="77777777" w:rsidR="00533782" w:rsidRDefault="00533782" w:rsidP="00533782">
                      <w:pPr>
                        <w:rPr>
                          <w:color w:val="161718" w:themeColor="text1"/>
                          <w:lang w:val="ca-ES"/>
                        </w:rPr>
                      </w:pPr>
                      <w:r>
                        <w:rPr>
                          <w:color w:val="161718" w:themeColor="text1"/>
                          <w:lang w:val="ca-ES"/>
                        </w:rPr>
                        <w:t>1.3.- Tarea 3:</w:t>
                      </w:r>
                    </w:p>
                    <w:p w14:paraId="213B5ADC" w14:textId="5C23515C" w:rsidR="00E91F7E" w:rsidRDefault="00533782">
                      <w:r>
                        <w:rPr>
                          <w:noProof/>
                        </w:rPr>
                        <w:drawing>
                          <wp:inline distT="0" distB="0" distL="0" distR="0" wp14:anchorId="2B0CE856" wp14:editId="293A0528">
                            <wp:extent cx="5115639" cy="2010056"/>
                            <wp:effectExtent l="0" t="0" r="0" b="9525"/>
                            <wp:docPr id="53" name="Imagen 53" descr="Diagrama, Esquemátic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" name="Imagen 53" descr="Diagrama, Esquemático&#10;&#10;Descripción generada automáticamente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15639" cy="20100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F513B5" w14:textId="540B829B" w:rsidR="006D5E3B" w:rsidRDefault="006D5E3B">
                      <w:pPr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Suponemos un retardo de la NAND de 3T.</w:t>
                      </w:r>
                    </w:p>
                    <w:p w14:paraId="589E56B0" w14:textId="77777777" w:rsidR="006D5E3B" w:rsidRPr="006D5E3B" w:rsidRDefault="006D5E3B">
                      <w:pPr>
                        <w:rPr>
                          <w:color w:val="auto"/>
                        </w:rPr>
                      </w:pPr>
                    </w:p>
                    <w:p w14:paraId="039A72F1" w14:textId="24F813FB" w:rsidR="006D5E3B" w:rsidRDefault="006D5E3B">
                      <w:pPr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RetardoS = </w:t>
                      </w:r>
                      <w:r w:rsidRPr="006D5E3B">
                        <w:rPr>
                          <w:color w:val="auto"/>
                          <w:highlight w:val="yellow"/>
                        </w:rPr>
                        <w:t>18T</w:t>
                      </w:r>
                    </w:p>
                    <w:p w14:paraId="3006648F" w14:textId="171F4072" w:rsidR="006D5E3B" w:rsidRPr="006D5E3B" w:rsidRDefault="006D5E3B">
                      <w:pPr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Retardo C = </w:t>
                      </w:r>
                      <w:r w:rsidRPr="006D5E3B">
                        <w:rPr>
                          <w:color w:val="auto"/>
                          <w:highlight w:val="yellow"/>
                        </w:rPr>
                        <w:t>15T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eastAsiaTheme="minorHAnsi"/>
          <w:b/>
          <w:iCs/>
          <w:color w:val="auto"/>
          <w:sz w:val="44"/>
        </w:rPr>
        <w:br w:type="page"/>
      </w:r>
    </w:p>
    <w:p w14:paraId="7DDB41D2" w14:textId="726DE77D" w:rsidR="00F2590D" w:rsidRPr="00FB4253" w:rsidRDefault="00516445">
      <w:pPr>
        <w:spacing w:after="200"/>
        <w:rPr>
          <w:rFonts w:eastAsiaTheme="minorHAnsi"/>
          <w:b/>
          <w:iCs/>
          <w:color w:val="auto"/>
          <w:sz w:val="44"/>
        </w:rPr>
      </w:pPr>
      <w:r w:rsidRPr="004A7720">
        <w:rPr>
          <w:rFonts w:eastAsiaTheme="minorHAnsi"/>
          <w:b/>
          <w:iCs/>
          <w:noProof/>
          <w:sz w:val="44"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09623867" wp14:editId="20010ADC">
                <wp:simplePos x="0" y="0"/>
                <wp:positionH relativeFrom="margin">
                  <wp:align>right</wp:align>
                </wp:positionH>
                <wp:positionV relativeFrom="paragraph">
                  <wp:posOffset>525145</wp:posOffset>
                </wp:positionV>
                <wp:extent cx="6092455" cy="7793990"/>
                <wp:effectExtent l="0" t="0" r="3810" b="0"/>
                <wp:wrapNone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2455" cy="7793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A5A6C7" w14:textId="125AE7AC" w:rsidR="008C728A" w:rsidRDefault="001B057A" w:rsidP="00516445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>2.1.- Tarea 4:</w:t>
                            </w:r>
                          </w:p>
                          <w:p w14:paraId="50C20872" w14:textId="77777777" w:rsidR="00FB4253" w:rsidRDefault="00FB4253" w:rsidP="00516445"/>
                          <w:p w14:paraId="44765AC5" w14:textId="14991B89" w:rsidR="001B057A" w:rsidRDefault="00FB4253" w:rsidP="00516445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 w:rsidRPr="00FB4253">
                              <w:rPr>
                                <w:noProof/>
                              </w:rPr>
                              <w:drawing>
                                <wp:inline distT="0" distB="0" distL="0" distR="0" wp14:anchorId="3FB580C2" wp14:editId="40E95B92">
                                  <wp:extent cx="6262415" cy="2486025"/>
                                  <wp:effectExtent l="0" t="0" r="5080" b="0"/>
                                  <wp:docPr id="54" name="Imagen 54" descr="Diagrama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4" name="Imagen 54" descr="Diagrama&#10;&#10;Descripción generada automáticamente"/>
                                          <pic:cNvPicPr/>
                                        </pic:nvPicPr>
                                        <pic:blipFill rotWithShape="1">
                                          <a:blip r:embed="rId17"/>
                                          <a:srcRect l="12309" t="18853" r="2019" b="2672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65127" cy="2487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47F2F98" w14:textId="77777777" w:rsidR="00FB4253" w:rsidRDefault="00FB4253" w:rsidP="00516445"/>
                          <w:p w14:paraId="27B9931E" w14:textId="71408D72" w:rsidR="001B057A" w:rsidRDefault="00FB4253" w:rsidP="00516445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 w:rsidRPr="00FB4253">
                              <w:rPr>
                                <w:noProof/>
                              </w:rPr>
                              <w:drawing>
                                <wp:inline distT="0" distB="0" distL="0" distR="0" wp14:anchorId="31369339" wp14:editId="7AAC4F6D">
                                  <wp:extent cx="4924425" cy="2795383"/>
                                  <wp:effectExtent l="0" t="0" r="0" b="5080"/>
                                  <wp:docPr id="55" name="Imagen 55" descr="Imagen que contiene Diagrama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Imagen 55" descr="Imagen que contiene Diagrama&#10;&#10;Descripción generada automáticamente"/>
                                          <pic:cNvPicPr/>
                                        </pic:nvPicPr>
                                        <pic:blipFill rotWithShape="1">
                                          <a:blip r:embed="rId18"/>
                                          <a:srcRect l="12591" t="30223" r="38496" b="2534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30337" cy="27987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929F34" w14:textId="2B30374E" w:rsidR="001B057A" w:rsidRDefault="00E91F7E" w:rsidP="00516445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 xml:space="preserve">RetardoC = </w:t>
                            </w:r>
                            <w:r w:rsidRPr="00E91F7E">
                              <w:rPr>
                                <w:noProof/>
                                <w:color w:val="auto"/>
                              </w:rPr>
                              <w:t>TC(bit0) + (n-1 bits)*(TC-ParteParalela)</w:t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 xml:space="preserve"> =</w:t>
                            </w:r>
                          </w:p>
                          <w:p w14:paraId="73C678A9" w14:textId="3205459B" w:rsidR="00E91F7E" w:rsidRDefault="00E91F7E" w:rsidP="00516445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  <w:t xml:space="preserve">= 10T + (4-1) * (10T – 4T) = </w:t>
                            </w:r>
                            <w:r w:rsidR="00FE7C76" w:rsidRPr="00FE7C76">
                              <w:rPr>
                                <w:noProof/>
                                <w:color w:val="auto"/>
                                <w:highlight w:val="yellow"/>
                              </w:rPr>
                              <w:t>28T</w:t>
                            </w:r>
                          </w:p>
                          <w:p w14:paraId="101EF67F" w14:textId="426BA582" w:rsidR="00E91F7E" w:rsidRDefault="00E91F7E" w:rsidP="00516445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 w:rsidRPr="00E91F7E">
                              <w:rPr>
                                <w:noProof/>
                                <w:color w:val="auto"/>
                              </w:rPr>
                              <w:t>RetardoS = TC(bit0) + (n-2 bits)*(TC-ParteParalela) + (TS-ParteParalela)</w:t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 xml:space="preserve"> =</w:t>
                            </w:r>
                          </w:p>
                          <w:p w14:paraId="36B94611" w14:textId="21FE24DB" w:rsidR="00E91F7E" w:rsidRDefault="00E91F7E" w:rsidP="00516445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  <w:t>=</w:t>
                            </w:r>
                            <w:r w:rsidR="00FE7C76">
                              <w:rPr>
                                <w:noProof/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10T + (4-2) * (</w:t>
                            </w:r>
                            <w:r w:rsidR="00FE7C76">
                              <w:rPr>
                                <w:noProof/>
                                <w:color w:val="auto"/>
                              </w:rPr>
                              <w:t>10</w:t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 xml:space="preserve">T – 4T) + (8T </w:t>
                            </w:r>
                            <w:r w:rsidR="00FE7C76">
                              <w:rPr>
                                <w:noProof/>
                                <w:color w:val="auto"/>
                              </w:rPr>
                              <w:t>– 4T) =</w:t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 xml:space="preserve"> </w:t>
                            </w:r>
                            <w:r w:rsidR="00FE7C76" w:rsidRPr="00FE7C76">
                              <w:rPr>
                                <w:noProof/>
                                <w:color w:val="auto"/>
                                <w:highlight w:val="yellow"/>
                              </w:rPr>
                              <w:t>30T</w:t>
                            </w:r>
                          </w:p>
                          <w:p w14:paraId="63B44334" w14:textId="77777777" w:rsidR="00E91F7E" w:rsidRDefault="00E91F7E" w:rsidP="00516445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</w:p>
                          <w:p w14:paraId="0B592CE9" w14:textId="77777777" w:rsidR="00E91F7E" w:rsidRDefault="00E91F7E" w:rsidP="00516445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</w:p>
                          <w:p w14:paraId="1692B4BA" w14:textId="152C0A88" w:rsidR="008C728A" w:rsidRDefault="008C728A" w:rsidP="00516445">
                            <w:pPr>
                              <w:rPr>
                                <w:noProof/>
                              </w:rPr>
                            </w:pPr>
                          </w:p>
                          <w:p w14:paraId="559CB768" w14:textId="133D05C7" w:rsidR="008C728A" w:rsidRDefault="008C728A" w:rsidP="00516445">
                            <w:pPr>
                              <w:rPr>
                                <w:noProof/>
                              </w:rPr>
                            </w:pPr>
                          </w:p>
                          <w:p w14:paraId="216FE38E" w14:textId="5C798F6F" w:rsidR="008C728A" w:rsidRDefault="008C728A" w:rsidP="00516445">
                            <w:pPr>
                              <w:rPr>
                                <w:noProof/>
                              </w:rPr>
                            </w:pPr>
                          </w:p>
                          <w:p w14:paraId="3E806ECA" w14:textId="60271093" w:rsidR="008C728A" w:rsidRDefault="008C728A" w:rsidP="00516445">
                            <w:pPr>
                              <w:rPr>
                                <w:noProof/>
                              </w:rPr>
                            </w:pPr>
                          </w:p>
                          <w:p w14:paraId="55B3C565" w14:textId="6CA8A667" w:rsidR="008C728A" w:rsidRDefault="008C728A" w:rsidP="00516445">
                            <w:pPr>
                              <w:rPr>
                                <w:noProof/>
                              </w:rPr>
                            </w:pPr>
                          </w:p>
                          <w:p w14:paraId="1D04C125" w14:textId="5A726881" w:rsidR="008C728A" w:rsidRDefault="008C728A" w:rsidP="00516445">
                            <w:pPr>
                              <w:rPr>
                                <w:noProof/>
                              </w:rPr>
                            </w:pPr>
                          </w:p>
                          <w:p w14:paraId="72200250" w14:textId="5105B504" w:rsidR="008C728A" w:rsidRDefault="008C728A" w:rsidP="00516445">
                            <w:pPr>
                              <w:rPr>
                                <w:noProof/>
                              </w:rPr>
                            </w:pPr>
                          </w:p>
                          <w:p w14:paraId="62FE4154" w14:textId="4F1D1C6A" w:rsidR="008C728A" w:rsidRDefault="008C728A" w:rsidP="00516445">
                            <w:pPr>
                              <w:rPr>
                                <w:noProof/>
                              </w:rPr>
                            </w:pPr>
                          </w:p>
                          <w:p w14:paraId="2AD7F3BD" w14:textId="77777777" w:rsidR="008C728A" w:rsidRDefault="008C728A" w:rsidP="00516445">
                            <w:pPr>
                              <w:rPr>
                                <w:noProof/>
                              </w:rPr>
                            </w:pPr>
                          </w:p>
                          <w:p w14:paraId="6259FB41" w14:textId="77777777" w:rsidR="008C728A" w:rsidRDefault="008C728A" w:rsidP="00516445">
                            <w:pPr>
                              <w:rPr>
                                <w:noProof/>
                              </w:rPr>
                            </w:pPr>
                          </w:p>
                          <w:p w14:paraId="5248919B" w14:textId="0D3C3200" w:rsidR="00516445" w:rsidRDefault="00516445" w:rsidP="0051644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23867" id="_x0000_s1035" type="#_x0000_t202" style="position:absolute;margin-left:428.5pt;margin-top:41.35pt;width:479.7pt;height:613.7pt;z-index:2516643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" stroked="f">
                <v:textbox>
                  <w:txbxContent>
                    <w:p w14:paraId="12A5A6C7" w14:textId="125AE7AC" w:rsidR="008C728A" w:rsidRDefault="001B057A" w:rsidP="00516445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>2.1.- Tarea 4:</w:t>
                      </w:r>
                    </w:p>
                    <w:p w14:paraId="50C20872" w14:textId="77777777" w:rsidR="00FB4253" w:rsidRDefault="00FB4253" w:rsidP="00516445"/>
                    <w:p w14:paraId="44765AC5" w14:textId="14991B89" w:rsidR="001B057A" w:rsidRDefault="00FB4253" w:rsidP="00516445">
                      <w:pPr>
                        <w:rPr>
                          <w:noProof/>
                          <w:color w:val="auto"/>
                        </w:rPr>
                      </w:pPr>
                      <w:r w:rsidRPr="00FB4253">
                        <w:rPr>
                          <w:noProof/>
                        </w:rPr>
                        <w:drawing>
                          <wp:inline distT="0" distB="0" distL="0" distR="0" wp14:anchorId="3FB580C2" wp14:editId="40E95B92">
                            <wp:extent cx="6262415" cy="2486025"/>
                            <wp:effectExtent l="0" t="0" r="5080" b="0"/>
                            <wp:docPr id="54" name="Imagen 54" descr="Diagrama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4" name="Imagen 54" descr="Diagrama&#10;&#10;Descripción generada automáticamente"/>
                                    <pic:cNvPicPr/>
                                  </pic:nvPicPr>
                                  <pic:blipFill rotWithShape="1">
                                    <a:blip r:embed="rId20"/>
                                    <a:srcRect l="12309" t="18853" r="2019" b="2672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265127" cy="248710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47F2F98" w14:textId="77777777" w:rsidR="00FB4253" w:rsidRDefault="00FB4253" w:rsidP="00516445"/>
                    <w:p w14:paraId="27B9931E" w14:textId="71408D72" w:rsidR="001B057A" w:rsidRDefault="00FB4253" w:rsidP="00516445">
                      <w:pPr>
                        <w:rPr>
                          <w:noProof/>
                          <w:color w:val="auto"/>
                        </w:rPr>
                      </w:pPr>
                      <w:r w:rsidRPr="00FB4253">
                        <w:rPr>
                          <w:noProof/>
                        </w:rPr>
                        <w:drawing>
                          <wp:inline distT="0" distB="0" distL="0" distR="0" wp14:anchorId="31369339" wp14:editId="7AAC4F6D">
                            <wp:extent cx="4924425" cy="2795383"/>
                            <wp:effectExtent l="0" t="0" r="0" b="5080"/>
                            <wp:docPr id="55" name="Imagen 55" descr="Imagen que contiene Diagrama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" name="Imagen 55" descr="Imagen que contiene Diagrama&#10;&#10;Descripción generada automáticamente"/>
                                    <pic:cNvPicPr/>
                                  </pic:nvPicPr>
                                  <pic:blipFill rotWithShape="1">
                                    <a:blip r:embed="rId21"/>
                                    <a:srcRect l="12591" t="30223" r="38496" b="2534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930337" cy="279873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929F34" w14:textId="2B30374E" w:rsidR="001B057A" w:rsidRDefault="00E91F7E" w:rsidP="00516445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 xml:space="preserve">RetardoC = </w:t>
                      </w:r>
                      <w:r w:rsidRPr="00E91F7E">
                        <w:rPr>
                          <w:noProof/>
                          <w:color w:val="auto"/>
                        </w:rPr>
                        <w:t>TC(bit0) + (n-1 bits)*(TC-ParteParalela)</w:t>
                      </w:r>
                      <w:r>
                        <w:rPr>
                          <w:noProof/>
                          <w:color w:val="auto"/>
                        </w:rPr>
                        <w:t xml:space="preserve"> =</w:t>
                      </w:r>
                    </w:p>
                    <w:p w14:paraId="73C678A9" w14:textId="3205459B" w:rsidR="00E91F7E" w:rsidRDefault="00E91F7E" w:rsidP="00516445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ab/>
                      </w:r>
                      <w:r>
                        <w:rPr>
                          <w:noProof/>
                          <w:color w:val="auto"/>
                        </w:rPr>
                        <w:tab/>
                        <w:t xml:space="preserve">= 10T + (4-1) * (10T – 4T) = </w:t>
                      </w:r>
                      <w:r w:rsidR="00FE7C76" w:rsidRPr="00FE7C76">
                        <w:rPr>
                          <w:noProof/>
                          <w:color w:val="auto"/>
                          <w:highlight w:val="yellow"/>
                        </w:rPr>
                        <w:t>28T</w:t>
                      </w:r>
                    </w:p>
                    <w:p w14:paraId="101EF67F" w14:textId="426BA582" w:rsidR="00E91F7E" w:rsidRDefault="00E91F7E" w:rsidP="00516445">
                      <w:pPr>
                        <w:rPr>
                          <w:noProof/>
                          <w:color w:val="auto"/>
                        </w:rPr>
                      </w:pPr>
                      <w:r w:rsidRPr="00E91F7E">
                        <w:rPr>
                          <w:noProof/>
                          <w:color w:val="auto"/>
                        </w:rPr>
                        <w:t>RetardoS = TC(bit0) + (n-2 bits)*(TC-ParteParalela) + (TS-ParteParalela)</w:t>
                      </w:r>
                      <w:r>
                        <w:rPr>
                          <w:noProof/>
                          <w:color w:val="auto"/>
                        </w:rPr>
                        <w:t xml:space="preserve"> =</w:t>
                      </w:r>
                    </w:p>
                    <w:p w14:paraId="36B94611" w14:textId="21FE24DB" w:rsidR="00E91F7E" w:rsidRDefault="00E91F7E" w:rsidP="00516445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ab/>
                      </w:r>
                      <w:r>
                        <w:rPr>
                          <w:noProof/>
                          <w:color w:val="auto"/>
                        </w:rPr>
                        <w:tab/>
                        <w:t>=</w:t>
                      </w:r>
                      <w:r w:rsidR="00FE7C76">
                        <w:rPr>
                          <w:noProof/>
                          <w:color w:val="auto"/>
                        </w:rPr>
                        <w:t xml:space="preserve"> </w:t>
                      </w:r>
                      <w:r>
                        <w:rPr>
                          <w:noProof/>
                          <w:color w:val="auto"/>
                        </w:rPr>
                        <w:t>10T + (4-2) * (</w:t>
                      </w:r>
                      <w:r w:rsidR="00FE7C76">
                        <w:rPr>
                          <w:noProof/>
                          <w:color w:val="auto"/>
                        </w:rPr>
                        <w:t>10</w:t>
                      </w:r>
                      <w:r>
                        <w:rPr>
                          <w:noProof/>
                          <w:color w:val="auto"/>
                        </w:rPr>
                        <w:t xml:space="preserve">T – 4T) + (8T </w:t>
                      </w:r>
                      <w:r w:rsidR="00FE7C76">
                        <w:rPr>
                          <w:noProof/>
                          <w:color w:val="auto"/>
                        </w:rPr>
                        <w:t>– 4T) =</w:t>
                      </w:r>
                      <w:r>
                        <w:rPr>
                          <w:noProof/>
                          <w:color w:val="auto"/>
                        </w:rPr>
                        <w:t xml:space="preserve"> </w:t>
                      </w:r>
                      <w:r w:rsidR="00FE7C76" w:rsidRPr="00FE7C76">
                        <w:rPr>
                          <w:noProof/>
                          <w:color w:val="auto"/>
                          <w:highlight w:val="yellow"/>
                        </w:rPr>
                        <w:t>30T</w:t>
                      </w:r>
                    </w:p>
                    <w:p w14:paraId="63B44334" w14:textId="77777777" w:rsidR="00E91F7E" w:rsidRDefault="00E91F7E" w:rsidP="00516445">
                      <w:pPr>
                        <w:rPr>
                          <w:noProof/>
                          <w:color w:val="auto"/>
                        </w:rPr>
                      </w:pPr>
                    </w:p>
                    <w:p w14:paraId="0B592CE9" w14:textId="77777777" w:rsidR="00E91F7E" w:rsidRDefault="00E91F7E" w:rsidP="00516445">
                      <w:pPr>
                        <w:rPr>
                          <w:noProof/>
                          <w:color w:val="auto"/>
                        </w:rPr>
                      </w:pPr>
                    </w:p>
                    <w:p w14:paraId="1692B4BA" w14:textId="152C0A88" w:rsidR="008C728A" w:rsidRDefault="008C728A" w:rsidP="00516445">
                      <w:pPr>
                        <w:rPr>
                          <w:noProof/>
                        </w:rPr>
                      </w:pPr>
                    </w:p>
                    <w:p w14:paraId="559CB768" w14:textId="133D05C7" w:rsidR="008C728A" w:rsidRDefault="008C728A" w:rsidP="00516445">
                      <w:pPr>
                        <w:rPr>
                          <w:noProof/>
                        </w:rPr>
                      </w:pPr>
                    </w:p>
                    <w:p w14:paraId="216FE38E" w14:textId="5C798F6F" w:rsidR="008C728A" w:rsidRDefault="008C728A" w:rsidP="00516445">
                      <w:pPr>
                        <w:rPr>
                          <w:noProof/>
                        </w:rPr>
                      </w:pPr>
                    </w:p>
                    <w:p w14:paraId="3E806ECA" w14:textId="60271093" w:rsidR="008C728A" w:rsidRDefault="008C728A" w:rsidP="00516445">
                      <w:pPr>
                        <w:rPr>
                          <w:noProof/>
                        </w:rPr>
                      </w:pPr>
                    </w:p>
                    <w:p w14:paraId="55B3C565" w14:textId="6CA8A667" w:rsidR="008C728A" w:rsidRDefault="008C728A" w:rsidP="00516445">
                      <w:pPr>
                        <w:rPr>
                          <w:noProof/>
                        </w:rPr>
                      </w:pPr>
                    </w:p>
                    <w:p w14:paraId="1D04C125" w14:textId="5A726881" w:rsidR="008C728A" w:rsidRDefault="008C728A" w:rsidP="00516445">
                      <w:pPr>
                        <w:rPr>
                          <w:noProof/>
                        </w:rPr>
                      </w:pPr>
                    </w:p>
                    <w:p w14:paraId="72200250" w14:textId="5105B504" w:rsidR="008C728A" w:rsidRDefault="008C728A" w:rsidP="00516445">
                      <w:pPr>
                        <w:rPr>
                          <w:noProof/>
                        </w:rPr>
                      </w:pPr>
                    </w:p>
                    <w:p w14:paraId="62FE4154" w14:textId="4F1D1C6A" w:rsidR="008C728A" w:rsidRDefault="008C728A" w:rsidP="00516445">
                      <w:pPr>
                        <w:rPr>
                          <w:noProof/>
                        </w:rPr>
                      </w:pPr>
                    </w:p>
                    <w:p w14:paraId="2AD7F3BD" w14:textId="77777777" w:rsidR="008C728A" w:rsidRDefault="008C728A" w:rsidP="00516445">
                      <w:pPr>
                        <w:rPr>
                          <w:noProof/>
                        </w:rPr>
                      </w:pPr>
                    </w:p>
                    <w:p w14:paraId="6259FB41" w14:textId="77777777" w:rsidR="008C728A" w:rsidRDefault="008C728A" w:rsidP="00516445">
                      <w:pPr>
                        <w:rPr>
                          <w:noProof/>
                        </w:rPr>
                      </w:pPr>
                    </w:p>
                    <w:p w14:paraId="5248919B" w14:textId="0D3C3200" w:rsidR="00516445" w:rsidRDefault="00516445" w:rsidP="00516445"/>
                  </w:txbxContent>
                </v:textbox>
                <w10:wrap anchorx="margin"/>
              </v:shape>
            </w:pict>
          </mc:Fallback>
        </mc:AlternateContent>
      </w:r>
      <w:r w:rsidR="004A7720" w:rsidRPr="004A7720">
        <w:rPr>
          <w:rFonts w:eastAsiaTheme="minorHAnsi"/>
          <w:b/>
          <w:iCs/>
          <w:color w:val="auto"/>
          <w:sz w:val="44"/>
        </w:rPr>
        <w:t>2.- FASE 2</w:t>
      </w:r>
      <w:r w:rsidRPr="004A7720">
        <w:rPr>
          <w:rFonts w:eastAsiaTheme="minorHAnsi"/>
          <w:b/>
          <w:iCs/>
          <w:sz w:val="44"/>
        </w:rPr>
        <w:br w:type="page"/>
      </w:r>
    </w:p>
    <w:p w14:paraId="7D76E70E" w14:textId="0CC0EAC8" w:rsidR="00FB4253" w:rsidRDefault="00FB4253">
      <w:pPr>
        <w:spacing w:after="200"/>
        <w:rPr>
          <w:rFonts w:eastAsiaTheme="minorHAnsi"/>
          <w:b/>
          <w:iCs/>
          <w:color w:val="auto"/>
          <w:sz w:val="44"/>
        </w:rPr>
      </w:pPr>
      <w:r w:rsidRPr="00FB4253">
        <w:rPr>
          <w:rFonts w:eastAsiaTheme="minorHAnsi"/>
          <w:b/>
          <w:iCs/>
          <w:noProof/>
          <w:color w:val="auto"/>
          <w:sz w:val="44"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5FFBBCAB" wp14:editId="67D7F20A">
                <wp:simplePos x="0" y="0"/>
                <wp:positionH relativeFrom="margin">
                  <wp:align>left</wp:align>
                </wp:positionH>
                <wp:positionV relativeFrom="paragraph">
                  <wp:posOffset>182245</wp:posOffset>
                </wp:positionV>
                <wp:extent cx="6276975" cy="8734425"/>
                <wp:effectExtent l="0" t="0" r="9525" b="9525"/>
                <wp:wrapSquare wrapText="bothSides"/>
                <wp:docPr id="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6975" cy="8734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D35C56" w14:textId="2FE2A779" w:rsidR="00FB4253" w:rsidRDefault="00FB4253" w:rsidP="00FB4253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>2.2.- Tarea 5:</w:t>
                            </w:r>
                          </w:p>
                          <w:p w14:paraId="11B193B8" w14:textId="77777777" w:rsidR="00FB4253" w:rsidRDefault="00FB4253" w:rsidP="00FB4253">
                            <w:pPr>
                              <w:rPr>
                                <w:noProof/>
                              </w:rPr>
                            </w:pPr>
                          </w:p>
                          <w:p w14:paraId="618A4268" w14:textId="01255EC6" w:rsidR="00FB4253" w:rsidRDefault="00FB4253" w:rsidP="00FB4253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D3501A" wp14:editId="5923CC20">
                                  <wp:extent cx="5105400" cy="2848781"/>
                                  <wp:effectExtent l="0" t="0" r="0" b="8890"/>
                                  <wp:docPr id="57" name="Imagen 57" descr="Gráfico, Gráfico de cajas y bigotes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" name="Imagen 57" descr="Gráfico, Gráfico de cajas y bigotes&#10;&#10;Descripción generada automáticamente"/>
                                          <pic:cNvPicPr/>
                                        </pic:nvPicPr>
                                        <pic:blipFill rotWithShape="1">
                                          <a:blip r:embed="rId22"/>
                                          <a:srcRect l="27079" t="30806" r="22988" b="2461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2926" cy="2852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581D40" w14:textId="77777777" w:rsidR="00FB4253" w:rsidRDefault="00FB4253" w:rsidP="00FB4253"/>
                          <w:p w14:paraId="10227098" w14:textId="3C1039F9" w:rsidR="00FB4253" w:rsidRDefault="00FB4253" w:rsidP="00FB4253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 w:rsidRPr="00FB4253">
                              <w:rPr>
                                <w:noProof/>
                              </w:rPr>
                              <w:drawing>
                                <wp:inline distT="0" distB="0" distL="0" distR="0" wp14:anchorId="16F60F22" wp14:editId="712C1FE1">
                                  <wp:extent cx="3857625" cy="3317306"/>
                                  <wp:effectExtent l="0" t="0" r="0" b="0"/>
                                  <wp:docPr id="58" name="Imagen 58" descr="Diagrama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8" name="Imagen 58" descr="Diagrama&#10;&#10;Descripción generada automáticamente"/>
                                          <pic:cNvPicPr/>
                                        </pic:nvPicPr>
                                        <pic:blipFill rotWithShape="1">
                                          <a:blip r:embed="rId23"/>
                                          <a:srcRect l="16003" t="17250" r="32281" b="1159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60244" cy="33195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8CE0CB" w14:textId="17E14FCD" w:rsidR="00095C49" w:rsidRPr="00790230" w:rsidRDefault="00095C49" w:rsidP="00FB4253">
                            <w:pPr>
                              <w:rPr>
                                <w:b/>
                                <w:bCs/>
                                <w:noProof/>
                                <w:color w:val="auto"/>
                              </w:rPr>
                            </w:pPr>
                            <w:r w:rsidRPr="00790230">
                              <w:rPr>
                                <w:b/>
                                <w:bCs/>
                                <w:noProof/>
                                <w:color w:val="auto"/>
                              </w:rPr>
                              <w:t>TC=</w:t>
                            </w:r>
                            <w:r w:rsidR="00790230" w:rsidRPr="00790230">
                              <w:rPr>
                                <w:b/>
                                <w:bCs/>
                                <w:noProof/>
                                <w:color w:val="auto"/>
                              </w:rPr>
                              <w:t>15 ; TS=18</w:t>
                            </w:r>
                          </w:p>
                          <w:p w14:paraId="5621FF16" w14:textId="77777777" w:rsidR="00095C49" w:rsidRDefault="00095C49" w:rsidP="00095C49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 xml:space="preserve">RetardoC = </w:t>
                            </w:r>
                            <w:r w:rsidRPr="00E91F7E">
                              <w:rPr>
                                <w:noProof/>
                                <w:color w:val="auto"/>
                              </w:rPr>
                              <w:t>TC(bit0) + (n-1 bits)*(TC-ParteParalela)</w:t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 xml:space="preserve"> =</w:t>
                            </w:r>
                          </w:p>
                          <w:p w14:paraId="7143E441" w14:textId="77777777" w:rsidR="00095C49" w:rsidRDefault="00095C49" w:rsidP="00095C49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  <w:t xml:space="preserve">= 15T + (4T-1bits) * (15T-9T) = </w:t>
                            </w:r>
                            <w:r w:rsidRPr="00A261BB">
                              <w:rPr>
                                <w:noProof/>
                                <w:color w:val="auto"/>
                                <w:highlight w:val="yellow"/>
                              </w:rPr>
                              <w:t>33T</w:t>
                            </w:r>
                          </w:p>
                          <w:p w14:paraId="549875B7" w14:textId="77777777" w:rsidR="00095C49" w:rsidRDefault="00095C49" w:rsidP="00095C49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 w:rsidRPr="00E91F7E">
                              <w:rPr>
                                <w:noProof/>
                                <w:color w:val="auto"/>
                              </w:rPr>
                              <w:t>RetardoS = TC(bit0) + (n-2 bits)*(TC-ParteParalela) + (TS-ParteParalela)</w:t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=</w:t>
                            </w:r>
                          </w:p>
                          <w:p w14:paraId="77E8E117" w14:textId="77777777" w:rsidR="00095C49" w:rsidRDefault="00095C49" w:rsidP="00095C49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  <w:t xml:space="preserve">=  15T + (4T-2bits) * (15T-9T) + (18T–9T) = </w:t>
                            </w:r>
                            <w:r>
                              <w:rPr>
                                <w:noProof/>
                                <w:color w:val="auto"/>
                                <w:highlight w:val="yellow"/>
                              </w:rPr>
                              <w:t>36</w:t>
                            </w:r>
                            <w:r w:rsidRPr="00A261BB">
                              <w:rPr>
                                <w:noProof/>
                                <w:color w:val="auto"/>
                                <w:highlight w:val="yellow"/>
                              </w:rPr>
                              <w:t>T</w:t>
                            </w:r>
                          </w:p>
                          <w:p w14:paraId="36773060" w14:textId="5E1A3EA8" w:rsidR="00FB4253" w:rsidRDefault="00FB42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FBBCAB" id="_x0000_t202" coordsize="21600,21600" o:spt="202" path="m,l,21600r21600,l21600,xe">
                <v:stroke joinstyle="miter"/>
                <v:path gradientshapeok="t" o:connecttype="rect"/>
              </v:shapetype>
              <v:shape id="_x0000_s1036" type="#_x0000_t202" style="position:absolute;margin-left:0;margin-top:14.35pt;width:494.25pt;height:687.75pt;z-index:2516981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" stroked="f">
                <v:textbox>
                  <w:txbxContent>
                    <w:p w14:paraId="62D35C56" w14:textId="2FE2A779" w:rsidR="00FB4253" w:rsidRDefault="00FB4253" w:rsidP="00FB4253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>2.2.- Tarea 5:</w:t>
                      </w:r>
                    </w:p>
                    <w:p w14:paraId="11B193B8" w14:textId="77777777" w:rsidR="00FB4253" w:rsidRDefault="00FB4253" w:rsidP="00FB4253">
                      <w:pPr>
                        <w:rPr>
                          <w:noProof/>
                        </w:rPr>
                      </w:pPr>
                    </w:p>
                    <w:p w14:paraId="618A4268" w14:textId="01255EC6" w:rsidR="00FB4253" w:rsidRDefault="00FB4253" w:rsidP="00FB4253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D3501A" wp14:editId="5923CC20">
                            <wp:extent cx="5105400" cy="2848781"/>
                            <wp:effectExtent l="0" t="0" r="0" b="8890"/>
                            <wp:docPr id="57" name="Imagen 57" descr="Gráfico, Gráfico de cajas y bigotes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" name="Imagen 57" descr="Gráfico, Gráfico de cajas y bigotes&#10;&#10;Descripción generada automáticamente"/>
                                    <pic:cNvPicPr/>
                                  </pic:nvPicPr>
                                  <pic:blipFill rotWithShape="1">
                                    <a:blip r:embed="rId24"/>
                                    <a:srcRect l="27079" t="30806" r="22988" b="2461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112926" cy="285298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581D40" w14:textId="77777777" w:rsidR="00FB4253" w:rsidRDefault="00FB4253" w:rsidP="00FB4253"/>
                    <w:p w14:paraId="10227098" w14:textId="3C1039F9" w:rsidR="00FB4253" w:rsidRDefault="00FB4253" w:rsidP="00FB4253">
                      <w:pPr>
                        <w:rPr>
                          <w:noProof/>
                          <w:color w:val="auto"/>
                        </w:rPr>
                      </w:pPr>
                      <w:r w:rsidRPr="00FB4253">
                        <w:rPr>
                          <w:noProof/>
                        </w:rPr>
                        <w:drawing>
                          <wp:inline distT="0" distB="0" distL="0" distR="0" wp14:anchorId="16F60F22" wp14:editId="712C1FE1">
                            <wp:extent cx="3857625" cy="3317306"/>
                            <wp:effectExtent l="0" t="0" r="0" b="0"/>
                            <wp:docPr id="58" name="Imagen 58" descr="Diagrama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8" name="Imagen 58" descr="Diagrama&#10;&#10;Descripción generada automáticamente"/>
                                    <pic:cNvPicPr/>
                                  </pic:nvPicPr>
                                  <pic:blipFill rotWithShape="1">
                                    <a:blip r:embed="rId25"/>
                                    <a:srcRect l="16003" t="17250" r="32281" b="1159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860244" cy="331955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8CE0CB" w14:textId="17E14FCD" w:rsidR="00095C49" w:rsidRPr="00790230" w:rsidRDefault="00095C49" w:rsidP="00FB4253">
                      <w:pPr>
                        <w:rPr>
                          <w:b/>
                          <w:bCs/>
                          <w:noProof/>
                          <w:color w:val="auto"/>
                        </w:rPr>
                      </w:pPr>
                      <w:r w:rsidRPr="00790230">
                        <w:rPr>
                          <w:b/>
                          <w:bCs/>
                          <w:noProof/>
                          <w:color w:val="auto"/>
                        </w:rPr>
                        <w:t>TC=</w:t>
                      </w:r>
                      <w:r w:rsidR="00790230" w:rsidRPr="00790230">
                        <w:rPr>
                          <w:b/>
                          <w:bCs/>
                          <w:noProof/>
                          <w:color w:val="auto"/>
                        </w:rPr>
                        <w:t>15 ; TS=18</w:t>
                      </w:r>
                    </w:p>
                    <w:p w14:paraId="5621FF16" w14:textId="77777777" w:rsidR="00095C49" w:rsidRDefault="00095C49" w:rsidP="00095C49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 xml:space="preserve">RetardoC = </w:t>
                      </w:r>
                      <w:r w:rsidRPr="00E91F7E">
                        <w:rPr>
                          <w:noProof/>
                          <w:color w:val="auto"/>
                        </w:rPr>
                        <w:t>TC(bit0) + (n-1 bits)*(TC-ParteParalela)</w:t>
                      </w:r>
                      <w:r>
                        <w:rPr>
                          <w:noProof/>
                          <w:color w:val="auto"/>
                        </w:rPr>
                        <w:t xml:space="preserve"> =</w:t>
                      </w:r>
                    </w:p>
                    <w:p w14:paraId="7143E441" w14:textId="77777777" w:rsidR="00095C49" w:rsidRDefault="00095C49" w:rsidP="00095C49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ab/>
                      </w:r>
                      <w:r>
                        <w:rPr>
                          <w:noProof/>
                          <w:color w:val="auto"/>
                        </w:rPr>
                        <w:tab/>
                        <w:t xml:space="preserve">= 15T + (4T-1bits) * (15T-9T) = </w:t>
                      </w:r>
                      <w:r w:rsidRPr="00A261BB">
                        <w:rPr>
                          <w:noProof/>
                          <w:color w:val="auto"/>
                          <w:highlight w:val="yellow"/>
                        </w:rPr>
                        <w:t>33T</w:t>
                      </w:r>
                    </w:p>
                    <w:p w14:paraId="549875B7" w14:textId="77777777" w:rsidR="00095C49" w:rsidRDefault="00095C49" w:rsidP="00095C49">
                      <w:pPr>
                        <w:rPr>
                          <w:noProof/>
                          <w:color w:val="auto"/>
                        </w:rPr>
                      </w:pPr>
                      <w:r w:rsidRPr="00E91F7E">
                        <w:rPr>
                          <w:noProof/>
                          <w:color w:val="auto"/>
                        </w:rPr>
                        <w:t>RetardoS = TC(bit0) + (n-2 bits)*(TC-ParteParalela) + (TS-ParteParalela)</w:t>
                      </w:r>
                      <w:r>
                        <w:rPr>
                          <w:noProof/>
                          <w:color w:val="auto"/>
                        </w:rPr>
                        <w:t>=</w:t>
                      </w:r>
                    </w:p>
                    <w:p w14:paraId="77E8E117" w14:textId="77777777" w:rsidR="00095C49" w:rsidRDefault="00095C49" w:rsidP="00095C49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ab/>
                      </w:r>
                      <w:r>
                        <w:rPr>
                          <w:noProof/>
                          <w:color w:val="auto"/>
                        </w:rPr>
                        <w:tab/>
                        <w:t xml:space="preserve">=  15T + (4T-2bits) * (15T-9T) + (18T–9T) = </w:t>
                      </w:r>
                      <w:r>
                        <w:rPr>
                          <w:noProof/>
                          <w:color w:val="auto"/>
                          <w:highlight w:val="yellow"/>
                        </w:rPr>
                        <w:t>36</w:t>
                      </w:r>
                      <w:r w:rsidRPr="00A261BB">
                        <w:rPr>
                          <w:noProof/>
                          <w:color w:val="auto"/>
                          <w:highlight w:val="yellow"/>
                        </w:rPr>
                        <w:t>T</w:t>
                      </w:r>
                    </w:p>
                    <w:p w14:paraId="36773060" w14:textId="5E1A3EA8" w:rsidR="00FB4253" w:rsidRDefault="00FB4253"/>
                  </w:txbxContent>
                </v:textbox>
                <w10:wrap type="square" anchorx="margin"/>
              </v:shape>
            </w:pict>
          </mc:Fallback>
        </mc:AlternateContent>
      </w:r>
    </w:p>
    <w:p w14:paraId="51C5D5E7" w14:textId="2DDA97C8" w:rsidR="00FB4253" w:rsidRDefault="00FB4253">
      <w:pPr>
        <w:spacing w:after="200"/>
        <w:rPr>
          <w:rFonts w:eastAsiaTheme="minorHAnsi"/>
          <w:b/>
          <w:iCs/>
          <w:color w:val="auto"/>
          <w:sz w:val="44"/>
        </w:rPr>
      </w:pPr>
      <w:r w:rsidRPr="00FB4253">
        <w:rPr>
          <w:rFonts w:eastAsiaTheme="minorHAnsi"/>
          <w:b/>
          <w:iCs/>
          <w:noProof/>
          <w:color w:val="auto"/>
          <w:sz w:val="44"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35FD943F" wp14:editId="04C28158">
                <wp:simplePos x="0" y="0"/>
                <wp:positionH relativeFrom="margin">
                  <wp:align>right</wp:align>
                </wp:positionH>
                <wp:positionV relativeFrom="paragraph">
                  <wp:posOffset>182245</wp:posOffset>
                </wp:positionV>
                <wp:extent cx="6067425" cy="8686800"/>
                <wp:effectExtent l="0" t="0" r="9525" b="0"/>
                <wp:wrapSquare wrapText="bothSides"/>
                <wp:docPr id="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868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02C5DF" w14:textId="4414A15C" w:rsidR="00FB4253" w:rsidRDefault="00FB4253" w:rsidP="00FB4253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>2.3.- Tarea 6:</w:t>
                            </w:r>
                          </w:p>
                          <w:p w14:paraId="7CEFC52C" w14:textId="1E2FDEFF" w:rsidR="00F13C59" w:rsidRDefault="00F13C59" w:rsidP="00FB4253">
                            <w:pPr>
                              <w:rPr>
                                <w:b/>
                                <w:bCs/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auto"/>
                              </w:rPr>
                              <w:t>IMPLEMENTACIÓ 1.</w:t>
                            </w:r>
                          </w:p>
                          <w:p w14:paraId="53960691" w14:textId="0F9FB502" w:rsidR="00ED791B" w:rsidRPr="00161F1E" w:rsidRDefault="00ED791B" w:rsidP="00FB4253">
                            <w:pPr>
                              <w:rPr>
                                <w:b/>
                                <w:bCs/>
                                <w:noProof/>
                                <w:color w:val="auto"/>
                              </w:rPr>
                            </w:pPr>
                            <w:r w:rsidRPr="00161F1E">
                              <w:rPr>
                                <w:b/>
                                <w:bCs/>
                                <w:noProof/>
                                <w:color w:val="auto"/>
                              </w:rPr>
                              <w:t>TS= 8</w:t>
                            </w:r>
                            <w:r w:rsidR="00161F1E">
                              <w:rPr>
                                <w:b/>
                                <w:bCs/>
                                <w:noProof/>
                                <w:color w:val="auto"/>
                              </w:rPr>
                              <w:t xml:space="preserve"> ; </w:t>
                            </w:r>
                            <w:r w:rsidRPr="00161F1E">
                              <w:rPr>
                                <w:b/>
                                <w:bCs/>
                                <w:noProof/>
                                <w:color w:val="auto"/>
                              </w:rPr>
                              <w:t>TC= 10</w:t>
                            </w:r>
                          </w:p>
                          <w:p w14:paraId="46011395" w14:textId="3111510B" w:rsidR="007F712E" w:rsidRDefault="007F712E" w:rsidP="007F712E">
                            <w:pPr>
                              <w:rPr>
                                <w:b/>
                                <w:bCs/>
                                <w:noProof/>
                                <w:color w:val="auto"/>
                              </w:rPr>
                            </w:pPr>
                            <w:r w:rsidRPr="007F712E">
                              <w:rPr>
                                <w:b/>
                                <w:bCs/>
                                <w:noProof/>
                                <w:color w:val="auto"/>
                              </w:rPr>
                              <w:t>(4bits)</w:t>
                            </w:r>
                          </w:p>
                          <w:p w14:paraId="005EE978" w14:textId="77777777" w:rsidR="007F712E" w:rsidRPr="007F712E" w:rsidRDefault="007F712E" w:rsidP="007F712E">
                            <w:pPr>
                              <w:rPr>
                                <w:b/>
                                <w:bCs/>
                                <w:noProof/>
                                <w:color w:val="auto"/>
                              </w:rPr>
                            </w:pPr>
                          </w:p>
                          <w:p w14:paraId="5E47CE9F" w14:textId="459A2819" w:rsidR="007F712E" w:rsidRDefault="007F712E" w:rsidP="007F712E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 xml:space="preserve">RetardoC = </w:t>
                            </w:r>
                            <w:r w:rsidRPr="00E91F7E">
                              <w:rPr>
                                <w:noProof/>
                                <w:color w:val="auto"/>
                              </w:rPr>
                              <w:t>TC(bit0) + (n-1 bits)*(TC-ParteParalela)</w:t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 xml:space="preserve"> =</w:t>
                            </w:r>
                          </w:p>
                          <w:p w14:paraId="03CE8BFF" w14:textId="316B61F5" w:rsidR="007F712E" w:rsidRDefault="007F712E" w:rsidP="007F712E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  <w:t xml:space="preserve">= </w:t>
                            </w:r>
                            <w:r w:rsidR="00ED791B">
                              <w:rPr>
                                <w:noProof/>
                                <w:color w:val="auto"/>
                              </w:rPr>
                              <w:t xml:space="preserve">10T + (4T-1bits) * (10T-4T) = </w:t>
                            </w:r>
                            <w:r w:rsidR="00ED791B" w:rsidRPr="00ED791B">
                              <w:rPr>
                                <w:noProof/>
                                <w:color w:val="auto"/>
                                <w:highlight w:val="yellow"/>
                              </w:rPr>
                              <w:t>28T</w:t>
                            </w:r>
                          </w:p>
                          <w:p w14:paraId="25DD6E22" w14:textId="619D6C36" w:rsidR="007F712E" w:rsidRDefault="007F712E" w:rsidP="007F712E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 w:rsidRPr="00E91F7E">
                              <w:rPr>
                                <w:noProof/>
                                <w:color w:val="auto"/>
                              </w:rPr>
                              <w:t>RetardoS = TC(bit0) + (n-2 bits)*(TC-ParteParalela) + (TS-ParteParalela)</w:t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=</w:t>
                            </w:r>
                          </w:p>
                          <w:p w14:paraId="6F4D3DB7" w14:textId="6A3C91F9" w:rsidR="007F712E" w:rsidRDefault="007F712E" w:rsidP="007F712E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  <w:t xml:space="preserve">= </w:t>
                            </w:r>
                            <w:r w:rsidR="00ED791B">
                              <w:rPr>
                                <w:noProof/>
                                <w:color w:val="auto"/>
                              </w:rPr>
                              <w:t xml:space="preserve"> 10T + (4T-2bits) * (10T-4T) + (8T–4) = </w:t>
                            </w:r>
                            <w:r w:rsidR="00ED791B" w:rsidRPr="00ED791B">
                              <w:rPr>
                                <w:noProof/>
                                <w:color w:val="auto"/>
                                <w:highlight w:val="yellow"/>
                              </w:rPr>
                              <w:t>30T</w:t>
                            </w:r>
                          </w:p>
                          <w:p w14:paraId="30FAE33A" w14:textId="542F453C" w:rsidR="007F712E" w:rsidRDefault="007F712E" w:rsidP="007F712E">
                            <w:pPr>
                              <w:rPr>
                                <w:b/>
                                <w:bCs/>
                                <w:noProof/>
                                <w:color w:val="auto"/>
                              </w:rPr>
                            </w:pPr>
                            <w:r w:rsidRPr="007F712E">
                              <w:rPr>
                                <w:b/>
                                <w:bCs/>
                                <w:noProof/>
                                <w:color w:val="auto"/>
                              </w:rPr>
                              <w:t>(16 bits)</w:t>
                            </w:r>
                          </w:p>
                          <w:p w14:paraId="347FE1D2" w14:textId="77777777" w:rsidR="007F712E" w:rsidRPr="007F712E" w:rsidRDefault="007F712E" w:rsidP="007F712E">
                            <w:pPr>
                              <w:rPr>
                                <w:b/>
                                <w:bCs/>
                                <w:noProof/>
                                <w:color w:val="auto"/>
                              </w:rPr>
                            </w:pPr>
                          </w:p>
                          <w:p w14:paraId="018991C7" w14:textId="776F0B39" w:rsidR="007F712E" w:rsidRDefault="007F712E" w:rsidP="007F712E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>RetardoC =</w:t>
                            </w:r>
                            <w:r w:rsidR="00ED791B">
                              <w:rPr>
                                <w:noProof/>
                                <w:color w:val="auto"/>
                              </w:rPr>
                              <w:t xml:space="preserve"> </w:t>
                            </w:r>
                            <w:r w:rsidR="00ED791B" w:rsidRPr="00E91F7E">
                              <w:rPr>
                                <w:noProof/>
                                <w:color w:val="auto"/>
                              </w:rPr>
                              <w:t>TC(bit0) + (n-1 bits)*(TC-ParteParalela)</w:t>
                            </w:r>
                            <w:r w:rsidR="00ED791B">
                              <w:rPr>
                                <w:noProof/>
                                <w:color w:val="auto"/>
                              </w:rPr>
                              <w:t xml:space="preserve"> =</w:t>
                            </w:r>
                          </w:p>
                          <w:p w14:paraId="7A0E71DB" w14:textId="2CE5F577" w:rsidR="00ED791B" w:rsidRDefault="00ED791B" w:rsidP="007F712E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  <w:t xml:space="preserve">= 10T + (16-1 bits) * (10T-4T) = </w:t>
                            </w:r>
                            <w:r w:rsidR="00E82154" w:rsidRPr="00E82154">
                              <w:rPr>
                                <w:noProof/>
                                <w:color w:val="auto"/>
                                <w:highlight w:val="yellow"/>
                              </w:rPr>
                              <w:t>100T</w:t>
                            </w:r>
                          </w:p>
                          <w:p w14:paraId="0127D46A" w14:textId="700C9B68" w:rsidR="007F712E" w:rsidRDefault="007F712E" w:rsidP="007F712E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</w:p>
                          <w:p w14:paraId="2EB2C7C4" w14:textId="0D06B11F" w:rsidR="007F712E" w:rsidRDefault="007F712E" w:rsidP="007F712E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>RetardoS =</w:t>
                            </w:r>
                            <w:r w:rsidR="00ED791B">
                              <w:rPr>
                                <w:noProof/>
                                <w:color w:val="auto"/>
                              </w:rPr>
                              <w:t xml:space="preserve"> </w:t>
                            </w:r>
                            <w:r w:rsidR="00ED791B" w:rsidRPr="00E91F7E">
                              <w:rPr>
                                <w:noProof/>
                                <w:color w:val="auto"/>
                              </w:rPr>
                              <w:t>TC(bit0) + (n-2 bits)*(TC-ParteParalela) + (TS-ParteParalela)</w:t>
                            </w:r>
                            <w:r w:rsidR="00ED791B">
                              <w:rPr>
                                <w:noProof/>
                                <w:color w:val="auto"/>
                              </w:rPr>
                              <w:t>=</w:t>
                            </w:r>
                          </w:p>
                          <w:p w14:paraId="54C5B266" w14:textId="39F78431" w:rsidR="00E82154" w:rsidRDefault="00E82154" w:rsidP="007F712E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  <w:t xml:space="preserve">= 10T + (16-2bits)*(10T-4T) + (8T-4T) = </w:t>
                            </w:r>
                            <w:r w:rsidRPr="00E82154">
                              <w:rPr>
                                <w:noProof/>
                                <w:color w:val="auto"/>
                                <w:highlight w:val="yellow"/>
                              </w:rPr>
                              <w:t>98T</w:t>
                            </w:r>
                          </w:p>
                          <w:p w14:paraId="1F2C9C92" w14:textId="77777777" w:rsidR="007F712E" w:rsidRDefault="007F712E" w:rsidP="007F712E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</w:p>
                          <w:p w14:paraId="3B1D3BC0" w14:textId="2907010B" w:rsidR="007F712E" w:rsidRDefault="007F712E" w:rsidP="007F712E">
                            <w:pPr>
                              <w:rPr>
                                <w:b/>
                                <w:bCs/>
                                <w:noProof/>
                                <w:color w:val="auto"/>
                              </w:rPr>
                            </w:pPr>
                            <w:r w:rsidRPr="007F712E">
                              <w:rPr>
                                <w:b/>
                                <w:bCs/>
                                <w:noProof/>
                                <w:color w:val="auto"/>
                              </w:rPr>
                              <w:t>(32bits)</w:t>
                            </w:r>
                          </w:p>
                          <w:p w14:paraId="0CBFCEFA" w14:textId="77777777" w:rsidR="007F712E" w:rsidRPr="007F712E" w:rsidRDefault="007F712E" w:rsidP="007F712E">
                            <w:pPr>
                              <w:rPr>
                                <w:b/>
                                <w:bCs/>
                                <w:noProof/>
                                <w:color w:val="auto"/>
                              </w:rPr>
                            </w:pPr>
                          </w:p>
                          <w:p w14:paraId="4AC403C4" w14:textId="67971082" w:rsidR="007F712E" w:rsidRDefault="007F712E" w:rsidP="007F712E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>RetardoC =</w:t>
                            </w:r>
                            <w:r w:rsidR="00ED791B">
                              <w:rPr>
                                <w:noProof/>
                                <w:color w:val="auto"/>
                              </w:rPr>
                              <w:t xml:space="preserve"> </w:t>
                            </w:r>
                            <w:r w:rsidR="00ED791B" w:rsidRPr="00E91F7E">
                              <w:rPr>
                                <w:noProof/>
                                <w:color w:val="auto"/>
                              </w:rPr>
                              <w:t>TC(bit0) + (n-1 bits)*(TC-ParteParalela)</w:t>
                            </w:r>
                            <w:r w:rsidR="00ED791B">
                              <w:rPr>
                                <w:noProof/>
                                <w:color w:val="auto"/>
                              </w:rPr>
                              <w:t xml:space="preserve"> =</w:t>
                            </w:r>
                          </w:p>
                          <w:p w14:paraId="29613AB9" w14:textId="55D8E46B" w:rsidR="00E82154" w:rsidRDefault="00E82154" w:rsidP="007F712E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  <w:t xml:space="preserve">= 10T + (32-1bits)*(10T-4T) = </w:t>
                            </w:r>
                            <w:r w:rsidRPr="00E82154">
                              <w:rPr>
                                <w:noProof/>
                                <w:color w:val="auto"/>
                                <w:highlight w:val="yellow"/>
                              </w:rPr>
                              <w:t>196T</w:t>
                            </w:r>
                          </w:p>
                          <w:p w14:paraId="5CD153CA" w14:textId="77777777" w:rsidR="007F712E" w:rsidRDefault="007F712E" w:rsidP="007F712E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</w:p>
                          <w:p w14:paraId="61624447" w14:textId="7CBFC46B" w:rsidR="007F712E" w:rsidRDefault="007F712E" w:rsidP="007F712E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>RetardoS =</w:t>
                            </w:r>
                            <w:r w:rsidR="00ED791B">
                              <w:rPr>
                                <w:noProof/>
                                <w:color w:val="auto"/>
                              </w:rPr>
                              <w:t xml:space="preserve"> </w:t>
                            </w:r>
                            <w:r w:rsidR="00ED791B" w:rsidRPr="00E91F7E">
                              <w:rPr>
                                <w:noProof/>
                                <w:color w:val="auto"/>
                              </w:rPr>
                              <w:t>TC(bit0) + (n-2 bits)*(TC-ParteParalela) + (TS-ParteParalela)</w:t>
                            </w:r>
                            <w:r w:rsidR="00ED791B">
                              <w:rPr>
                                <w:noProof/>
                                <w:color w:val="auto"/>
                              </w:rPr>
                              <w:t>=</w:t>
                            </w:r>
                          </w:p>
                          <w:p w14:paraId="63DF3E1F" w14:textId="388721F2" w:rsidR="00E82154" w:rsidRDefault="00E82154" w:rsidP="007F712E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  <w:t>= 10T + (32</w:t>
                            </w:r>
                            <w:r w:rsidR="0076268A">
                              <w:rPr>
                                <w:noProof/>
                                <w:color w:val="auto"/>
                              </w:rPr>
                              <w:t>T</w:t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 xml:space="preserve">-2bits)*(10T-4T) + (8T-4T) = </w:t>
                            </w:r>
                            <w:r w:rsidRPr="00E82154">
                              <w:rPr>
                                <w:noProof/>
                                <w:color w:val="auto"/>
                                <w:highlight w:val="yellow"/>
                              </w:rPr>
                              <w:t>194T</w:t>
                            </w:r>
                          </w:p>
                          <w:p w14:paraId="6A4D2669" w14:textId="77777777" w:rsidR="007F712E" w:rsidRDefault="007F712E" w:rsidP="007F712E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</w:p>
                          <w:p w14:paraId="2E65DC37" w14:textId="35740757" w:rsidR="007F712E" w:rsidRDefault="007F712E" w:rsidP="007F712E">
                            <w:pPr>
                              <w:rPr>
                                <w:b/>
                                <w:bCs/>
                                <w:noProof/>
                                <w:color w:val="auto"/>
                              </w:rPr>
                            </w:pPr>
                            <w:r w:rsidRPr="007F712E">
                              <w:rPr>
                                <w:b/>
                                <w:bCs/>
                                <w:noProof/>
                                <w:color w:val="auto"/>
                              </w:rPr>
                              <w:t>(128 bits)</w:t>
                            </w:r>
                          </w:p>
                          <w:p w14:paraId="3F4A6920" w14:textId="77777777" w:rsidR="007F712E" w:rsidRPr="007F712E" w:rsidRDefault="007F712E" w:rsidP="007F712E">
                            <w:pPr>
                              <w:rPr>
                                <w:b/>
                                <w:bCs/>
                                <w:noProof/>
                                <w:color w:val="auto"/>
                              </w:rPr>
                            </w:pPr>
                          </w:p>
                          <w:p w14:paraId="4EC50DF4" w14:textId="06489280" w:rsidR="007F712E" w:rsidRDefault="007F712E" w:rsidP="007F712E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>RetardoC =</w:t>
                            </w:r>
                            <w:r w:rsidR="00ED791B">
                              <w:rPr>
                                <w:noProof/>
                                <w:color w:val="auto"/>
                              </w:rPr>
                              <w:t xml:space="preserve"> </w:t>
                            </w:r>
                            <w:r w:rsidR="00ED791B" w:rsidRPr="00E91F7E">
                              <w:rPr>
                                <w:noProof/>
                                <w:color w:val="auto"/>
                              </w:rPr>
                              <w:t>TC(bit0) + (n-1 bits)*(TC-ParteParalela)</w:t>
                            </w:r>
                            <w:r w:rsidR="00ED791B">
                              <w:rPr>
                                <w:noProof/>
                                <w:color w:val="auto"/>
                              </w:rPr>
                              <w:t xml:space="preserve"> =</w:t>
                            </w:r>
                          </w:p>
                          <w:p w14:paraId="2928F6C4" w14:textId="4A0A18E2" w:rsidR="00E82154" w:rsidRDefault="00E82154" w:rsidP="007F712E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  <w:t>= 10</w:t>
                            </w:r>
                            <w:r w:rsidR="0076268A">
                              <w:rPr>
                                <w:noProof/>
                                <w:color w:val="auto"/>
                              </w:rPr>
                              <w:t xml:space="preserve">T + (128T-1bits)*(10T-4T) = </w:t>
                            </w:r>
                            <w:r w:rsidR="0076268A" w:rsidRPr="0076268A">
                              <w:rPr>
                                <w:noProof/>
                                <w:color w:val="auto"/>
                                <w:highlight w:val="yellow"/>
                              </w:rPr>
                              <w:t>772T</w:t>
                            </w:r>
                          </w:p>
                          <w:p w14:paraId="78B52520" w14:textId="77777777" w:rsidR="007F712E" w:rsidRDefault="007F712E" w:rsidP="007F712E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</w:p>
                          <w:p w14:paraId="6AF7BFB1" w14:textId="77777777" w:rsidR="0076268A" w:rsidRDefault="007F712E" w:rsidP="00FB4253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>RetardoS =</w:t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</w:r>
                            <w:r w:rsidR="00ED791B">
                              <w:rPr>
                                <w:noProof/>
                                <w:color w:val="auto"/>
                              </w:rPr>
                              <w:t xml:space="preserve"> </w:t>
                            </w:r>
                            <w:r w:rsidR="00ED791B" w:rsidRPr="00E91F7E">
                              <w:rPr>
                                <w:noProof/>
                                <w:color w:val="auto"/>
                              </w:rPr>
                              <w:t>TC(bit0) + (n-2 bits)*(TC-ParteParalela) + (TS-ParteParalela)</w:t>
                            </w:r>
                            <w:r w:rsidR="00ED791B">
                              <w:rPr>
                                <w:noProof/>
                                <w:color w:val="auto"/>
                              </w:rPr>
                              <w:t>=</w:t>
                            </w:r>
                          </w:p>
                          <w:p w14:paraId="49B27599" w14:textId="5B98846A" w:rsidR="00FB4253" w:rsidRPr="00A261BB" w:rsidRDefault="0076268A">
                            <w:pPr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ab/>
                              <w:t xml:space="preserve">= 10T + (128T-2bits)*(10T-4T) + (8T-4T) = </w:t>
                            </w:r>
                            <w:r w:rsidRPr="0076268A">
                              <w:rPr>
                                <w:noProof/>
                                <w:color w:val="auto"/>
                                <w:highlight w:val="yellow"/>
                              </w:rPr>
                              <w:t>770T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943F" id="_x0000_s1037" type="#_x0000_t202" style="position:absolute;margin-left:426.55pt;margin-top:14.35pt;width:477.75pt;height:684pt;z-index:2517002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" stroked="f">
                <v:textbox>
                  <w:txbxContent>
                    <w:p w14:paraId="2002C5DF" w14:textId="4414A15C" w:rsidR="00FB4253" w:rsidRDefault="00FB4253" w:rsidP="00FB4253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>2.3.- Tarea 6:</w:t>
                      </w:r>
                    </w:p>
                    <w:p w14:paraId="7CEFC52C" w14:textId="1E2FDEFF" w:rsidR="00F13C59" w:rsidRDefault="00F13C59" w:rsidP="00FB4253">
                      <w:pPr>
                        <w:rPr>
                          <w:b/>
                          <w:bCs/>
                          <w:noProof/>
                          <w:color w:val="auto"/>
                        </w:rPr>
                      </w:pPr>
                      <w:r>
                        <w:rPr>
                          <w:b/>
                          <w:bCs/>
                          <w:noProof/>
                          <w:color w:val="auto"/>
                        </w:rPr>
                        <w:t>IMPLEMENTACIÓ 1.</w:t>
                      </w:r>
                    </w:p>
                    <w:p w14:paraId="53960691" w14:textId="0F9FB502" w:rsidR="00ED791B" w:rsidRPr="00161F1E" w:rsidRDefault="00ED791B" w:rsidP="00FB4253">
                      <w:pPr>
                        <w:rPr>
                          <w:b/>
                          <w:bCs/>
                          <w:noProof/>
                          <w:color w:val="auto"/>
                        </w:rPr>
                      </w:pPr>
                      <w:r w:rsidRPr="00161F1E">
                        <w:rPr>
                          <w:b/>
                          <w:bCs/>
                          <w:noProof/>
                          <w:color w:val="auto"/>
                        </w:rPr>
                        <w:t>TS= 8</w:t>
                      </w:r>
                      <w:r w:rsidR="00161F1E">
                        <w:rPr>
                          <w:b/>
                          <w:bCs/>
                          <w:noProof/>
                          <w:color w:val="auto"/>
                        </w:rPr>
                        <w:t xml:space="preserve"> ; </w:t>
                      </w:r>
                      <w:r w:rsidRPr="00161F1E">
                        <w:rPr>
                          <w:b/>
                          <w:bCs/>
                          <w:noProof/>
                          <w:color w:val="auto"/>
                        </w:rPr>
                        <w:t>TC= 10</w:t>
                      </w:r>
                    </w:p>
                    <w:p w14:paraId="46011395" w14:textId="3111510B" w:rsidR="007F712E" w:rsidRDefault="007F712E" w:rsidP="007F712E">
                      <w:pPr>
                        <w:rPr>
                          <w:b/>
                          <w:bCs/>
                          <w:noProof/>
                          <w:color w:val="auto"/>
                        </w:rPr>
                      </w:pPr>
                      <w:r w:rsidRPr="007F712E">
                        <w:rPr>
                          <w:b/>
                          <w:bCs/>
                          <w:noProof/>
                          <w:color w:val="auto"/>
                        </w:rPr>
                        <w:t>(4bits)</w:t>
                      </w:r>
                    </w:p>
                    <w:p w14:paraId="005EE978" w14:textId="77777777" w:rsidR="007F712E" w:rsidRPr="007F712E" w:rsidRDefault="007F712E" w:rsidP="007F712E">
                      <w:pPr>
                        <w:rPr>
                          <w:b/>
                          <w:bCs/>
                          <w:noProof/>
                          <w:color w:val="auto"/>
                        </w:rPr>
                      </w:pPr>
                    </w:p>
                    <w:p w14:paraId="5E47CE9F" w14:textId="459A2819" w:rsidR="007F712E" w:rsidRDefault="007F712E" w:rsidP="007F712E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 xml:space="preserve">RetardoC = </w:t>
                      </w:r>
                      <w:r w:rsidRPr="00E91F7E">
                        <w:rPr>
                          <w:noProof/>
                          <w:color w:val="auto"/>
                        </w:rPr>
                        <w:t>TC(bit0) + (n-1 bits)*(TC-ParteParalela)</w:t>
                      </w:r>
                      <w:r>
                        <w:rPr>
                          <w:noProof/>
                          <w:color w:val="auto"/>
                        </w:rPr>
                        <w:t xml:space="preserve"> =</w:t>
                      </w:r>
                    </w:p>
                    <w:p w14:paraId="03CE8BFF" w14:textId="316B61F5" w:rsidR="007F712E" w:rsidRDefault="007F712E" w:rsidP="007F712E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ab/>
                      </w:r>
                      <w:r>
                        <w:rPr>
                          <w:noProof/>
                          <w:color w:val="auto"/>
                        </w:rPr>
                        <w:tab/>
                        <w:t xml:space="preserve">= </w:t>
                      </w:r>
                      <w:r w:rsidR="00ED791B">
                        <w:rPr>
                          <w:noProof/>
                          <w:color w:val="auto"/>
                        </w:rPr>
                        <w:t xml:space="preserve">10T + (4T-1bits) * (10T-4T) = </w:t>
                      </w:r>
                      <w:r w:rsidR="00ED791B" w:rsidRPr="00ED791B">
                        <w:rPr>
                          <w:noProof/>
                          <w:color w:val="auto"/>
                          <w:highlight w:val="yellow"/>
                        </w:rPr>
                        <w:t>28T</w:t>
                      </w:r>
                    </w:p>
                    <w:p w14:paraId="25DD6E22" w14:textId="619D6C36" w:rsidR="007F712E" w:rsidRDefault="007F712E" w:rsidP="007F712E">
                      <w:pPr>
                        <w:rPr>
                          <w:noProof/>
                          <w:color w:val="auto"/>
                        </w:rPr>
                      </w:pPr>
                      <w:r w:rsidRPr="00E91F7E">
                        <w:rPr>
                          <w:noProof/>
                          <w:color w:val="auto"/>
                        </w:rPr>
                        <w:t>RetardoS = TC(bit0) + (n-2 bits)*(TC-ParteParalela) + (TS-ParteParalela)</w:t>
                      </w:r>
                      <w:r>
                        <w:rPr>
                          <w:noProof/>
                          <w:color w:val="auto"/>
                        </w:rPr>
                        <w:t>=</w:t>
                      </w:r>
                    </w:p>
                    <w:p w14:paraId="6F4D3DB7" w14:textId="6A3C91F9" w:rsidR="007F712E" w:rsidRDefault="007F712E" w:rsidP="007F712E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ab/>
                      </w:r>
                      <w:r>
                        <w:rPr>
                          <w:noProof/>
                          <w:color w:val="auto"/>
                        </w:rPr>
                        <w:tab/>
                        <w:t xml:space="preserve">= </w:t>
                      </w:r>
                      <w:r w:rsidR="00ED791B">
                        <w:rPr>
                          <w:noProof/>
                          <w:color w:val="auto"/>
                        </w:rPr>
                        <w:t xml:space="preserve"> 10T + (4T-2bits) * (10T-4T) + (8T–4) = </w:t>
                      </w:r>
                      <w:r w:rsidR="00ED791B" w:rsidRPr="00ED791B">
                        <w:rPr>
                          <w:noProof/>
                          <w:color w:val="auto"/>
                          <w:highlight w:val="yellow"/>
                        </w:rPr>
                        <w:t>30T</w:t>
                      </w:r>
                    </w:p>
                    <w:p w14:paraId="30FAE33A" w14:textId="542F453C" w:rsidR="007F712E" w:rsidRDefault="007F712E" w:rsidP="007F712E">
                      <w:pPr>
                        <w:rPr>
                          <w:b/>
                          <w:bCs/>
                          <w:noProof/>
                          <w:color w:val="auto"/>
                        </w:rPr>
                      </w:pPr>
                      <w:r w:rsidRPr="007F712E">
                        <w:rPr>
                          <w:b/>
                          <w:bCs/>
                          <w:noProof/>
                          <w:color w:val="auto"/>
                        </w:rPr>
                        <w:t>(16 bits)</w:t>
                      </w:r>
                    </w:p>
                    <w:p w14:paraId="347FE1D2" w14:textId="77777777" w:rsidR="007F712E" w:rsidRPr="007F712E" w:rsidRDefault="007F712E" w:rsidP="007F712E">
                      <w:pPr>
                        <w:rPr>
                          <w:b/>
                          <w:bCs/>
                          <w:noProof/>
                          <w:color w:val="auto"/>
                        </w:rPr>
                      </w:pPr>
                    </w:p>
                    <w:p w14:paraId="018991C7" w14:textId="776F0B39" w:rsidR="007F712E" w:rsidRDefault="007F712E" w:rsidP="007F712E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>RetardoC =</w:t>
                      </w:r>
                      <w:r w:rsidR="00ED791B">
                        <w:rPr>
                          <w:noProof/>
                          <w:color w:val="auto"/>
                        </w:rPr>
                        <w:t xml:space="preserve"> </w:t>
                      </w:r>
                      <w:r w:rsidR="00ED791B" w:rsidRPr="00E91F7E">
                        <w:rPr>
                          <w:noProof/>
                          <w:color w:val="auto"/>
                        </w:rPr>
                        <w:t>TC(bit0) + (n-1 bits)*(TC-ParteParalela)</w:t>
                      </w:r>
                      <w:r w:rsidR="00ED791B">
                        <w:rPr>
                          <w:noProof/>
                          <w:color w:val="auto"/>
                        </w:rPr>
                        <w:t xml:space="preserve"> =</w:t>
                      </w:r>
                    </w:p>
                    <w:p w14:paraId="7A0E71DB" w14:textId="2CE5F577" w:rsidR="00ED791B" w:rsidRDefault="00ED791B" w:rsidP="007F712E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ab/>
                      </w:r>
                      <w:r>
                        <w:rPr>
                          <w:noProof/>
                          <w:color w:val="auto"/>
                        </w:rPr>
                        <w:tab/>
                        <w:t xml:space="preserve">= 10T + (16-1 bits) * (10T-4T) = </w:t>
                      </w:r>
                      <w:r w:rsidR="00E82154" w:rsidRPr="00E82154">
                        <w:rPr>
                          <w:noProof/>
                          <w:color w:val="auto"/>
                          <w:highlight w:val="yellow"/>
                        </w:rPr>
                        <w:t>100T</w:t>
                      </w:r>
                    </w:p>
                    <w:p w14:paraId="0127D46A" w14:textId="700C9B68" w:rsidR="007F712E" w:rsidRDefault="007F712E" w:rsidP="007F712E">
                      <w:pPr>
                        <w:rPr>
                          <w:noProof/>
                          <w:color w:val="auto"/>
                        </w:rPr>
                      </w:pPr>
                    </w:p>
                    <w:p w14:paraId="2EB2C7C4" w14:textId="0D06B11F" w:rsidR="007F712E" w:rsidRDefault="007F712E" w:rsidP="007F712E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>RetardoS =</w:t>
                      </w:r>
                      <w:r w:rsidR="00ED791B">
                        <w:rPr>
                          <w:noProof/>
                          <w:color w:val="auto"/>
                        </w:rPr>
                        <w:t xml:space="preserve"> </w:t>
                      </w:r>
                      <w:r w:rsidR="00ED791B" w:rsidRPr="00E91F7E">
                        <w:rPr>
                          <w:noProof/>
                          <w:color w:val="auto"/>
                        </w:rPr>
                        <w:t>TC(bit0) + (n-2 bits)*(TC-ParteParalela) + (TS-ParteParalela)</w:t>
                      </w:r>
                      <w:r w:rsidR="00ED791B">
                        <w:rPr>
                          <w:noProof/>
                          <w:color w:val="auto"/>
                        </w:rPr>
                        <w:t>=</w:t>
                      </w:r>
                    </w:p>
                    <w:p w14:paraId="54C5B266" w14:textId="39F78431" w:rsidR="00E82154" w:rsidRDefault="00E82154" w:rsidP="007F712E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ab/>
                      </w:r>
                      <w:r>
                        <w:rPr>
                          <w:noProof/>
                          <w:color w:val="auto"/>
                        </w:rPr>
                        <w:tab/>
                        <w:t xml:space="preserve">= 10T + (16-2bits)*(10T-4T) + (8T-4T) = </w:t>
                      </w:r>
                      <w:r w:rsidRPr="00E82154">
                        <w:rPr>
                          <w:noProof/>
                          <w:color w:val="auto"/>
                          <w:highlight w:val="yellow"/>
                        </w:rPr>
                        <w:t>98T</w:t>
                      </w:r>
                    </w:p>
                    <w:p w14:paraId="1F2C9C92" w14:textId="77777777" w:rsidR="007F712E" w:rsidRDefault="007F712E" w:rsidP="007F712E">
                      <w:pPr>
                        <w:rPr>
                          <w:noProof/>
                          <w:color w:val="auto"/>
                        </w:rPr>
                      </w:pPr>
                    </w:p>
                    <w:p w14:paraId="3B1D3BC0" w14:textId="2907010B" w:rsidR="007F712E" w:rsidRDefault="007F712E" w:rsidP="007F712E">
                      <w:pPr>
                        <w:rPr>
                          <w:b/>
                          <w:bCs/>
                          <w:noProof/>
                          <w:color w:val="auto"/>
                        </w:rPr>
                      </w:pPr>
                      <w:r w:rsidRPr="007F712E">
                        <w:rPr>
                          <w:b/>
                          <w:bCs/>
                          <w:noProof/>
                          <w:color w:val="auto"/>
                        </w:rPr>
                        <w:t>(32bits)</w:t>
                      </w:r>
                    </w:p>
                    <w:p w14:paraId="0CBFCEFA" w14:textId="77777777" w:rsidR="007F712E" w:rsidRPr="007F712E" w:rsidRDefault="007F712E" w:rsidP="007F712E">
                      <w:pPr>
                        <w:rPr>
                          <w:b/>
                          <w:bCs/>
                          <w:noProof/>
                          <w:color w:val="auto"/>
                        </w:rPr>
                      </w:pPr>
                    </w:p>
                    <w:p w14:paraId="4AC403C4" w14:textId="67971082" w:rsidR="007F712E" w:rsidRDefault="007F712E" w:rsidP="007F712E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>RetardoC =</w:t>
                      </w:r>
                      <w:r w:rsidR="00ED791B">
                        <w:rPr>
                          <w:noProof/>
                          <w:color w:val="auto"/>
                        </w:rPr>
                        <w:t xml:space="preserve"> </w:t>
                      </w:r>
                      <w:r w:rsidR="00ED791B" w:rsidRPr="00E91F7E">
                        <w:rPr>
                          <w:noProof/>
                          <w:color w:val="auto"/>
                        </w:rPr>
                        <w:t>TC(bit0) + (n-1 bits)*(TC-ParteParalela)</w:t>
                      </w:r>
                      <w:r w:rsidR="00ED791B">
                        <w:rPr>
                          <w:noProof/>
                          <w:color w:val="auto"/>
                        </w:rPr>
                        <w:t xml:space="preserve"> =</w:t>
                      </w:r>
                    </w:p>
                    <w:p w14:paraId="29613AB9" w14:textId="55D8E46B" w:rsidR="00E82154" w:rsidRDefault="00E82154" w:rsidP="007F712E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ab/>
                      </w:r>
                      <w:r>
                        <w:rPr>
                          <w:noProof/>
                          <w:color w:val="auto"/>
                        </w:rPr>
                        <w:tab/>
                        <w:t xml:space="preserve">= 10T + (32-1bits)*(10T-4T) = </w:t>
                      </w:r>
                      <w:r w:rsidRPr="00E82154">
                        <w:rPr>
                          <w:noProof/>
                          <w:color w:val="auto"/>
                          <w:highlight w:val="yellow"/>
                        </w:rPr>
                        <w:t>196T</w:t>
                      </w:r>
                    </w:p>
                    <w:p w14:paraId="5CD153CA" w14:textId="77777777" w:rsidR="007F712E" w:rsidRDefault="007F712E" w:rsidP="007F712E">
                      <w:pPr>
                        <w:rPr>
                          <w:noProof/>
                          <w:color w:val="auto"/>
                        </w:rPr>
                      </w:pPr>
                    </w:p>
                    <w:p w14:paraId="61624447" w14:textId="7CBFC46B" w:rsidR="007F712E" w:rsidRDefault="007F712E" w:rsidP="007F712E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>RetardoS =</w:t>
                      </w:r>
                      <w:r w:rsidR="00ED791B">
                        <w:rPr>
                          <w:noProof/>
                          <w:color w:val="auto"/>
                        </w:rPr>
                        <w:t xml:space="preserve"> </w:t>
                      </w:r>
                      <w:r w:rsidR="00ED791B" w:rsidRPr="00E91F7E">
                        <w:rPr>
                          <w:noProof/>
                          <w:color w:val="auto"/>
                        </w:rPr>
                        <w:t>TC(bit0) + (n-2 bits)*(TC-ParteParalela) + (TS-ParteParalela)</w:t>
                      </w:r>
                      <w:r w:rsidR="00ED791B">
                        <w:rPr>
                          <w:noProof/>
                          <w:color w:val="auto"/>
                        </w:rPr>
                        <w:t>=</w:t>
                      </w:r>
                    </w:p>
                    <w:p w14:paraId="63DF3E1F" w14:textId="388721F2" w:rsidR="00E82154" w:rsidRDefault="00E82154" w:rsidP="007F712E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ab/>
                      </w:r>
                      <w:r>
                        <w:rPr>
                          <w:noProof/>
                          <w:color w:val="auto"/>
                        </w:rPr>
                        <w:tab/>
                        <w:t>= 10T + (32</w:t>
                      </w:r>
                      <w:r w:rsidR="0076268A">
                        <w:rPr>
                          <w:noProof/>
                          <w:color w:val="auto"/>
                        </w:rPr>
                        <w:t>T</w:t>
                      </w:r>
                      <w:r>
                        <w:rPr>
                          <w:noProof/>
                          <w:color w:val="auto"/>
                        </w:rPr>
                        <w:t xml:space="preserve">-2bits)*(10T-4T) + (8T-4T) = </w:t>
                      </w:r>
                      <w:r w:rsidRPr="00E82154">
                        <w:rPr>
                          <w:noProof/>
                          <w:color w:val="auto"/>
                          <w:highlight w:val="yellow"/>
                        </w:rPr>
                        <w:t>194T</w:t>
                      </w:r>
                    </w:p>
                    <w:p w14:paraId="6A4D2669" w14:textId="77777777" w:rsidR="007F712E" w:rsidRDefault="007F712E" w:rsidP="007F712E">
                      <w:pPr>
                        <w:rPr>
                          <w:noProof/>
                          <w:color w:val="auto"/>
                        </w:rPr>
                      </w:pPr>
                    </w:p>
                    <w:p w14:paraId="2E65DC37" w14:textId="35740757" w:rsidR="007F712E" w:rsidRDefault="007F712E" w:rsidP="007F712E">
                      <w:pPr>
                        <w:rPr>
                          <w:b/>
                          <w:bCs/>
                          <w:noProof/>
                          <w:color w:val="auto"/>
                        </w:rPr>
                      </w:pPr>
                      <w:r w:rsidRPr="007F712E">
                        <w:rPr>
                          <w:b/>
                          <w:bCs/>
                          <w:noProof/>
                          <w:color w:val="auto"/>
                        </w:rPr>
                        <w:t>(128 bits)</w:t>
                      </w:r>
                    </w:p>
                    <w:p w14:paraId="3F4A6920" w14:textId="77777777" w:rsidR="007F712E" w:rsidRPr="007F712E" w:rsidRDefault="007F712E" w:rsidP="007F712E">
                      <w:pPr>
                        <w:rPr>
                          <w:b/>
                          <w:bCs/>
                          <w:noProof/>
                          <w:color w:val="auto"/>
                        </w:rPr>
                      </w:pPr>
                    </w:p>
                    <w:p w14:paraId="4EC50DF4" w14:textId="06489280" w:rsidR="007F712E" w:rsidRDefault="007F712E" w:rsidP="007F712E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>RetardoC =</w:t>
                      </w:r>
                      <w:r w:rsidR="00ED791B">
                        <w:rPr>
                          <w:noProof/>
                          <w:color w:val="auto"/>
                        </w:rPr>
                        <w:t xml:space="preserve"> </w:t>
                      </w:r>
                      <w:r w:rsidR="00ED791B" w:rsidRPr="00E91F7E">
                        <w:rPr>
                          <w:noProof/>
                          <w:color w:val="auto"/>
                        </w:rPr>
                        <w:t>TC(bit0) + (n-1 bits)*(TC-ParteParalela)</w:t>
                      </w:r>
                      <w:r w:rsidR="00ED791B">
                        <w:rPr>
                          <w:noProof/>
                          <w:color w:val="auto"/>
                        </w:rPr>
                        <w:t xml:space="preserve"> =</w:t>
                      </w:r>
                    </w:p>
                    <w:p w14:paraId="2928F6C4" w14:textId="4A0A18E2" w:rsidR="00E82154" w:rsidRDefault="00E82154" w:rsidP="007F712E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ab/>
                      </w:r>
                      <w:r>
                        <w:rPr>
                          <w:noProof/>
                          <w:color w:val="auto"/>
                        </w:rPr>
                        <w:tab/>
                        <w:t>= 10</w:t>
                      </w:r>
                      <w:r w:rsidR="0076268A">
                        <w:rPr>
                          <w:noProof/>
                          <w:color w:val="auto"/>
                        </w:rPr>
                        <w:t xml:space="preserve">T + (128T-1bits)*(10T-4T) = </w:t>
                      </w:r>
                      <w:r w:rsidR="0076268A" w:rsidRPr="0076268A">
                        <w:rPr>
                          <w:noProof/>
                          <w:color w:val="auto"/>
                          <w:highlight w:val="yellow"/>
                        </w:rPr>
                        <w:t>772T</w:t>
                      </w:r>
                    </w:p>
                    <w:p w14:paraId="78B52520" w14:textId="77777777" w:rsidR="007F712E" w:rsidRDefault="007F712E" w:rsidP="007F712E">
                      <w:pPr>
                        <w:rPr>
                          <w:noProof/>
                          <w:color w:val="auto"/>
                        </w:rPr>
                      </w:pPr>
                    </w:p>
                    <w:p w14:paraId="6AF7BFB1" w14:textId="77777777" w:rsidR="0076268A" w:rsidRDefault="007F712E" w:rsidP="00FB4253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>RetardoS =</w:t>
                      </w:r>
                      <w:r>
                        <w:rPr>
                          <w:noProof/>
                          <w:color w:val="auto"/>
                        </w:rPr>
                        <w:tab/>
                      </w:r>
                      <w:r w:rsidR="00ED791B">
                        <w:rPr>
                          <w:noProof/>
                          <w:color w:val="auto"/>
                        </w:rPr>
                        <w:t xml:space="preserve"> </w:t>
                      </w:r>
                      <w:r w:rsidR="00ED791B" w:rsidRPr="00E91F7E">
                        <w:rPr>
                          <w:noProof/>
                          <w:color w:val="auto"/>
                        </w:rPr>
                        <w:t>TC(bit0) + (n-2 bits)*(TC-ParteParalela) + (TS-ParteParalela)</w:t>
                      </w:r>
                      <w:r w:rsidR="00ED791B">
                        <w:rPr>
                          <w:noProof/>
                          <w:color w:val="auto"/>
                        </w:rPr>
                        <w:t>=</w:t>
                      </w:r>
                    </w:p>
                    <w:p w14:paraId="49B27599" w14:textId="5B98846A" w:rsidR="00FB4253" w:rsidRPr="00A261BB" w:rsidRDefault="0076268A">
                      <w:pPr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ab/>
                      </w:r>
                      <w:r>
                        <w:rPr>
                          <w:noProof/>
                          <w:color w:val="auto"/>
                        </w:rPr>
                        <w:tab/>
                        <w:t xml:space="preserve">= 10T + (128T-2bits)*(10T-4T) + (8T-4T) = </w:t>
                      </w:r>
                      <w:r w:rsidRPr="0076268A">
                        <w:rPr>
                          <w:noProof/>
                          <w:color w:val="auto"/>
                          <w:highlight w:val="yellow"/>
                        </w:rPr>
                        <w:t>770T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eastAsiaTheme="minorHAnsi"/>
          <w:b/>
          <w:iCs/>
          <w:color w:val="auto"/>
          <w:sz w:val="44"/>
        </w:rPr>
        <w:br w:type="page"/>
      </w:r>
    </w:p>
    <w:p w14:paraId="78A89482" w14:textId="051CCF72" w:rsidR="00A261BB" w:rsidRDefault="00A261BB" w:rsidP="00A261BB">
      <w:pPr>
        <w:rPr>
          <w:b/>
          <w:bCs/>
          <w:noProof/>
          <w:color w:val="auto"/>
        </w:rPr>
      </w:pPr>
      <w:r w:rsidRPr="00F13C59">
        <w:rPr>
          <w:b/>
          <w:bCs/>
          <w:noProof/>
          <w:color w:val="auto"/>
        </w:rPr>
        <w:lastRenderedPageBreak/>
        <w:t>IMPLEMENTACIÓ 2.</w:t>
      </w:r>
    </w:p>
    <w:p w14:paraId="53F9BBCB" w14:textId="0A31542C" w:rsidR="00A261BB" w:rsidRPr="00161F1E" w:rsidRDefault="00A261BB" w:rsidP="00A261BB">
      <w:pPr>
        <w:rPr>
          <w:b/>
          <w:bCs/>
          <w:noProof/>
          <w:color w:val="auto"/>
        </w:rPr>
      </w:pPr>
      <w:r w:rsidRPr="00161F1E">
        <w:rPr>
          <w:b/>
          <w:bCs/>
          <w:noProof/>
          <w:color w:val="auto"/>
        </w:rPr>
        <w:t xml:space="preserve">TS= </w:t>
      </w:r>
      <w:r>
        <w:rPr>
          <w:b/>
          <w:bCs/>
          <w:noProof/>
          <w:color w:val="auto"/>
        </w:rPr>
        <w:t xml:space="preserve">18 ; </w:t>
      </w:r>
      <w:r w:rsidRPr="00161F1E">
        <w:rPr>
          <w:b/>
          <w:bCs/>
          <w:noProof/>
          <w:color w:val="auto"/>
        </w:rPr>
        <w:t>TC= 1</w:t>
      </w:r>
      <w:r>
        <w:rPr>
          <w:b/>
          <w:bCs/>
          <w:noProof/>
          <w:color w:val="auto"/>
        </w:rPr>
        <w:t>5</w:t>
      </w:r>
    </w:p>
    <w:p w14:paraId="2EA62A8C" w14:textId="77777777" w:rsidR="00A261BB" w:rsidRDefault="00A261BB" w:rsidP="00A261BB">
      <w:pPr>
        <w:rPr>
          <w:b/>
          <w:bCs/>
          <w:noProof/>
          <w:color w:val="auto"/>
        </w:rPr>
      </w:pPr>
      <w:r w:rsidRPr="007F712E">
        <w:rPr>
          <w:b/>
          <w:bCs/>
          <w:noProof/>
          <w:color w:val="auto"/>
        </w:rPr>
        <w:t>(4bits)</w:t>
      </w:r>
    </w:p>
    <w:p w14:paraId="37BB017F" w14:textId="77777777" w:rsidR="00A261BB" w:rsidRPr="007F712E" w:rsidRDefault="00A261BB" w:rsidP="00A261BB">
      <w:pPr>
        <w:rPr>
          <w:b/>
          <w:bCs/>
          <w:noProof/>
          <w:color w:val="auto"/>
        </w:rPr>
      </w:pPr>
    </w:p>
    <w:p w14:paraId="1C35274D" w14:textId="77777777" w:rsidR="00A261BB" w:rsidRDefault="00A261BB" w:rsidP="00A261BB">
      <w:pPr>
        <w:rPr>
          <w:noProof/>
          <w:color w:val="auto"/>
        </w:rPr>
      </w:pPr>
      <w:r>
        <w:rPr>
          <w:noProof/>
          <w:color w:val="auto"/>
        </w:rPr>
        <w:t xml:space="preserve">RetardoC = </w:t>
      </w:r>
      <w:r w:rsidRPr="00E91F7E">
        <w:rPr>
          <w:noProof/>
          <w:color w:val="auto"/>
        </w:rPr>
        <w:t>TC(bit0) + (n-1 bits)*(TC-ParteParalela)</w:t>
      </w:r>
      <w:r>
        <w:rPr>
          <w:noProof/>
          <w:color w:val="auto"/>
        </w:rPr>
        <w:t xml:space="preserve"> =</w:t>
      </w:r>
    </w:p>
    <w:p w14:paraId="3E31775C" w14:textId="4B6316B9" w:rsidR="00A261BB" w:rsidRDefault="00A261BB" w:rsidP="00A261BB">
      <w:pPr>
        <w:rPr>
          <w:noProof/>
          <w:color w:val="auto"/>
        </w:rPr>
      </w:pPr>
      <w:r>
        <w:rPr>
          <w:noProof/>
          <w:color w:val="auto"/>
        </w:rPr>
        <w:tab/>
      </w:r>
      <w:r>
        <w:rPr>
          <w:noProof/>
          <w:color w:val="auto"/>
        </w:rPr>
        <w:tab/>
        <w:t xml:space="preserve">= 15T + (4T-1bits) * (15T-9T) = </w:t>
      </w:r>
      <w:r w:rsidRPr="00A261BB">
        <w:rPr>
          <w:noProof/>
          <w:color w:val="auto"/>
          <w:highlight w:val="yellow"/>
        </w:rPr>
        <w:t>33T</w:t>
      </w:r>
    </w:p>
    <w:p w14:paraId="0ABCDBB8" w14:textId="77777777" w:rsidR="00A261BB" w:rsidRDefault="00A261BB" w:rsidP="00A261BB">
      <w:pPr>
        <w:rPr>
          <w:noProof/>
          <w:color w:val="auto"/>
        </w:rPr>
      </w:pPr>
      <w:r w:rsidRPr="00E91F7E">
        <w:rPr>
          <w:noProof/>
          <w:color w:val="auto"/>
        </w:rPr>
        <w:t>RetardoS = TC(bit0) + (n-2 bits)*(TC-ParteParalela) + (TS-ParteParalela)</w:t>
      </w:r>
      <w:r>
        <w:rPr>
          <w:noProof/>
          <w:color w:val="auto"/>
        </w:rPr>
        <w:t>=</w:t>
      </w:r>
    </w:p>
    <w:p w14:paraId="0A45C66A" w14:textId="18B37967" w:rsidR="00A261BB" w:rsidRDefault="00A261BB" w:rsidP="00A261BB">
      <w:pPr>
        <w:rPr>
          <w:noProof/>
          <w:color w:val="auto"/>
        </w:rPr>
      </w:pPr>
      <w:r>
        <w:rPr>
          <w:noProof/>
          <w:color w:val="auto"/>
        </w:rPr>
        <w:tab/>
      </w:r>
      <w:r>
        <w:rPr>
          <w:noProof/>
          <w:color w:val="auto"/>
        </w:rPr>
        <w:tab/>
        <w:t>=  15T + (4T-2bits) * (15T-9T) + (18T–</w:t>
      </w:r>
      <w:r w:rsidR="007D2E6D">
        <w:rPr>
          <w:noProof/>
          <w:color w:val="auto"/>
        </w:rPr>
        <w:t>9T</w:t>
      </w:r>
      <w:r>
        <w:rPr>
          <w:noProof/>
          <w:color w:val="auto"/>
        </w:rPr>
        <w:t xml:space="preserve">) = </w:t>
      </w:r>
      <w:r w:rsidR="007D2E6D">
        <w:rPr>
          <w:noProof/>
          <w:color w:val="auto"/>
          <w:highlight w:val="yellow"/>
        </w:rPr>
        <w:t>36</w:t>
      </w:r>
      <w:r w:rsidRPr="00A261BB">
        <w:rPr>
          <w:noProof/>
          <w:color w:val="auto"/>
          <w:highlight w:val="yellow"/>
        </w:rPr>
        <w:t>T</w:t>
      </w:r>
    </w:p>
    <w:p w14:paraId="31D97633" w14:textId="77777777" w:rsidR="00A261BB" w:rsidRDefault="00A261BB" w:rsidP="00A261BB">
      <w:pPr>
        <w:rPr>
          <w:b/>
          <w:bCs/>
          <w:noProof/>
          <w:color w:val="auto"/>
        </w:rPr>
      </w:pPr>
      <w:r w:rsidRPr="007F712E">
        <w:rPr>
          <w:b/>
          <w:bCs/>
          <w:noProof/>
          <w:color w:val="auto"/>
        </w:rPr>
        <w:t>(16 bits)</w:t>
      </w:r>
    </w:p>
    <w:p w14:paraId="7E984403" w14:textId="77777777" w:rsidR="00A261BB" w:rsidRPr="007F712E" w:rsidRDefault="00A261BB" w:rsidP="00A261BB">
      <w:pPr>
        <w:rPr>
          <w:b/>
          <w:bCs/>
          <w:noProof/>
          <w:color w:val="auto"/>
        </w:rPr>
      </w:pPr>
    </w:p>
    <w:p w14:paraId="32761DDA" w14:textId="42130C6A" w:rsidR="00A261BB" w:rsidRDefault="00A261BB" w:rsidP="00A261BB">
      <w:pPr>
        <w:rPr>
          <w:noProof/>
          <w:color w:val="auto"/>
        </w:rPr>
      </w:pPr>
      <w:r>
        <w:rPr>
          <w:noProof/>
          <w:color w:val="auto"/>
        </w:rPr>
        <w:t xml:space="preserve">RetardoC = </w:t>
      </w:r>
      <w:r w:rsidRPr="00E91F7E">
        <w:rPr>
          <w:noProof/>
          <w:color w:val="auto"/>
        </w:rPr>
        <w:t>TC(bit0) + (n-1 bits)*(TC-ParteParalela)</w:t>
      </w:r>
      <w:r>
        <w:rPr>
          <w:noProof/>
          <w:color w:val="auto"/>
        </w:rPr>
        <w:t xml:space="preserve"> = </w:t>
      </w:r>
    </w:p>
    <w:p w14:paraId="78640A49" w14:textId="1DB5DAD5" w:rsidR="00A261BB" w:rsidRDefault="00A261BB" w:rsidP="00A261BB">
      <w:pPr>
        <w:rPr>
          <w:noProof/>
          <w:color w:val="auto"/>
        </w:rPr>
      </w:pPr>
      <w:r>
        <w:rPr>
          <w:noProof/>
          <w:color w:val="auto"/>
        </w:rPr>
        <w:tab/>
      </w:r>
      <w:r>
        <w:rPr>
          <w:noProof/>
          <w:color w:val="auto"/>
        </w:rPr>
        <w:tab/>
        <w:t xml:space="preserve">= 15T + (16-1 bits) * (15T-9T) = </w:t>
      </w:r>
      <w:r w:rsidRPr="00A261BB">
        <w:rPr>
          <w:noProof/>
          <w:color w:val="auto"/>
          <w:highlight w:val="yellow"/>
        </w:rPr>
        <w:t>105T</w:t>
      </w:r>
    </w:p>
    <w:p w14:paraId="30EB8769" w14:textId="77777777" w:rsidR="00A261BB" w:rsidRDefault="00A261BB" w:rsidP="00A261BB">
      <w:pPr>
        <w:rPr>
          <w:noProof/>
          <w:color w:val="auto"/>
        </w:rPr>
      </w:pPr>
    </w:p>
    <w:p w14:paraId="56B68868" w14:textId="77777777" w:rsidR="00A261BB" w:rsidRDefault="00A261BB" w:rsidP="00A261BB">
      <w:pPr>
        <w:rPr>
          <w:noProof/>
          <w:color w:val="auto"/>
        </w:rPr>
      </w:pPr>
      <w:r>
        <w:rPr>
          <w:noProof/>
          <w:color w:val="auto"/>
        </w:rPr>
        <w:t xml:space="preserve">RetardoS = </w:t>
      </w:r>
      <w:r w:rsidRPr="00E91F7E">
        <w:rPr>
          <w:noProof/>
          <w:color w:val="auto"/>
        </w:rPr>
        <w:t>TC(bit0) + (n-2 bits)*(TC-ParteParalela) + (TS-ParteParalela)</w:t>
      </w:r>
      <w:r>
        <w:rPr>
          <w:noProof/>
          <w:color w:val="auto"/>
        </w:rPr>
        <w:t>=</w:t>
      </w:r>
    </w:p>
    <w:p w14:paraId="339BDFA4" w14:textId="642F265D" w:rsidR="00A261BB" w:rsidRDefault="00A261BB" w:rsidP="00A261BB">
      <w:pPr>
        <w:rPr>
          <w:noProof/>
          <w:color w:val="auto"/>
        </w:rPr>
      </w:pPr>
      <w:r>
        <w:rPr>
          <w:noProof/>
          <w:color w:val="auto"/>
        </w:rPr>
        <w:tab/>
      </w:r>
      <w:r>
        <w:rPr>
          <w:noProof/>
          <w:color w:val="auto"/>
        </w:rPr>
        <w:tab/>
        <w:t xml:space="preserve">= 15T + (16-2bits)*(15T-9T) + (18T-9T) = </w:t>
      </w:r>
      <w:r w:rsidRPr="00A261BB">
        <w:rPr>
          <w:noProof/>
          <w:color w:val="auto"/>
          <w:highlight w:val="yellow"/>
        </w:rPr>
        <w:t>108T</w:t>
      </w:r>
    </w:p>
    <w:p w14:paraId="7DDF5298" w14:textId="77777777" w:rsidR="00A261BB" w:rsidRDefault="00A261BB" w:rsidP="00A261BB">
      <w:pPr>
        <w:rPr>
          <w:noProof/>
          <w:color w:val="auto"/>
        </w:rPr>
      </w:pPr>
    </w:p>
    <w:p w14:paraId="7B707E03" w14:textId="77777777" w:rsidR="00A261BB" w:rsidRDefault="00A261BB" w:rsidP="00A261BB">
      <w:pPr>
        <w:rPr>
          <w:b/>
          <w:bCs/>
          <w:noProof/>
          <w:color w:val="auto"/>
        </w:rPr>
      </w:pPr>
      <w:r w:rsidRPr="007F712E">
        <w:rPr>
          <w:b/>
          <w:bCs/>
          <w:noProof/>
          <w:color w:val="auto"/>
        </w:rPr>
        <w:t>(32bits)</w:t>
      </w:r>
    </w:p>
    <w:p w14:paraId="259F2F67" w14:textId="77777777" w:rsidR="00A261BB" w:rsidRPr="007F712E" w:rsidRDefault="00A261BB" w:rsidP="00A261BB">
      <w:pPr>
        <w:rPr>
          <w:b/>
          <w:bCs/>
          <w:noProof/>
          <w:color w:val="auto"/>
        </w:rPr>
      </w:pPr>
    </w:p>
    <w:p w14:paraId="66EA5510" w14:textId="41EDF01C" w:rsidR="00A261BB" w:rsidRDefault="00A261BB" w:rsidP="00A261BB">
      <w:pPr>
        <w:rPr>
          <w:noProof/>
          <w:color w:val="auto"/>
        </w:rPr>
      </w:pPr>
      <w:r>
        <w:rPr>
          <w:noProof/>
          <w:color w:val="auto"/>
        </w:rPr>
        <w:t xml:space="preserve">RetardoC = </w:t>
      </w:r>
      <w:r w:rsidRPr="00E91F7E">
        <w:rPr>
          <w:noProof/>
          <w:color w:val="auto"/>
        </w:rPr>
        <w:t>TC(bit0) + (n-1 bits)*(TC-ParteParalela)</w:t>
      </w:r>
      <w:r>
        <w:rPr>
          <w:noProof/>
          <w:color w:val="auto"/>
        </w:rPr>
        <w:t xml:space="preserve"> = </w:t>
      </w:r>
    </w:p>
    <w:p w14:paraId="46CE2E10" w14:textId="74812259" w:rsidR="00A261BB" w:rsidRDefault="00A261BB" w:rsidP="00A261BB">
      <w:pPr>
        <w:rPr>
          <w:noProof/>
          <w:color w:val="auto"/>
        </w:rPr>
      </w:pPr>
      <w:r>
        <w:rPr>
          <w:noProof/>
          <w:color w:val="auto"/>
        </w:rPr>
        <w:tab/>
      </w:r>
      <w:r>
        <w:rPr>
          <w:noProof/>
          <w:color w:val="auto"/>
        </w:rPr>
        <w:tab/>
        <w:t xml:space="preserve">= 15T + (32-1bits)*(15T-9T) = </w:t>
      </w:r>
      <w:r w:rsidRPr="00A261BB">
        <w:rPr>
          <w:noProof/>
          <w:color w:val="auto"/>
          <w:highlight w:val="yellow"/>
        </w:rPr>
        <w:t>201T</w:t>
      </w:r>
    </w:p>
    <w:p w14:paraId="6ECA0130" w14:textId="77777777" w:rsidR="00A261BB" w:rsidRDefault="00A261BB" w:rsidP="00A261BB">
      <w:pPr>
        <w:rPr>
          <w:noProof/>
          <w:color w:val="auto"/>
        </w:rPr>
      </w:pPr>
    </w:p>
    <w:p w14:paraId="569C856C" w14:textId="77777777" w:rsidR="00A261BB" w:rsidRDefault="00A261BB" w:rsidP="00A261BB">
      <w:pPr>
        <w:rPr>
          <w:noProof/>
          <w:color w:val="auto"/>
        </w:rPr>
      </w:pPr>
      <w:r>
        <w:rPr>
          <w:noProof/>
          <w:color w:val="auto"/>
        </w:rPr>
        <w:t xml:space="preserve">RetardoS = </w:t>
      </w:r>
      <w:r w:rsidRPr="00E91F7E">
        <w:rPr>
          <w:noProof/>
          <w:color w:val="auto"/>
        </w:rPr>
        <w:t>TC(bit0) + (n-2 bits)*(TC-ParteParalela) + (TS-ParteParalela)</w:t>
      </w:r>
      <w:r>
        <w:rPr>
          <w:noProof/>
          <w:color w:val="auto"/>
        </w:rPr>
        <w:t>=</w:t>
      </w:r>
    </w:p>
    <w:p w14:paraId="4DB76B28" w14:textId="79088051" w:rsidR="00A261BB" w:rsidRDefault="00A261BB" w:rsidP="00A261BB">
      <w:pPr>
        <w:rPr>
          <w:noProof/>
          <w:color w:val="auto"/>
        </w:rPr>
      </w:pPr>
      <w:r>
        <w:rPr>
          <w:noProof/>
          <w:color w:val="auto"/>
        </w:rPr>
        <w:tab/>
      </w:r>
      <w:r>
        <w:rPr>
          <w:noProof/>
          <w:color w:val="auto"/>
        </w:rPr>
        <w:tab/>
        <w:t xml:space="preserve">= 15T + (32T-2bits)*(15T-9T) + (18T-9T) = </w:t>
      </w:r>
      <w:r w:rsidRPr="00A261BB">
        <w:rPr>
          <w:noProof/>
          <w:color w:val="auto"/>
          <w:highlight w:val="yellow"/>
        </w:rPr>
        <w:t>204T</w:t>
      </w:r>
    </w:p>
    <w:p w14:paraId="1096BF17" w14:textId="77777777" w:rsidR="00A261BB" w:rsidRDefault="00A261BB" w:rsidP="00A261BB">
      <w:pPr>
        <w:rPr>
          <w:noProof/>
          <w:color w:val="auto"/>
        </w:rPr>
      </w:pPr>
    </w:p>
    <w:p w14:paraId="022D9BDE" w14:textId="77777777" w:rsidR="00A261BB" w:rsidRDefault="00A261BB" w:rsidP="00A261BB">
      <w:pPr>
        <w:rPr>
          <w:b/>
          <w:bCs/>
          <w:noProof/>
          <w:color w:val="auto"/>
        </w:rPr>
      </w:pPr>
      <w:r w:rsidRPr="007F712E">
        <w:rPr>
          <w:b/>
          <w:bCs/>
          <w:noProof/>
          <w:color w:val="auto"/>
        </w:rPr>
        <w:t>(128 bits)</w:t>
      </w:r>
    </w:p>
    <w:p w14:paraId="2AC14434" w14:textId="77777777" w:rsidR="00A261BB" w:rsidRPr="007F712E" w:rsidRDefault="00A261BB" w:rsidP="00A261BB">
      <w:pPr>
        <w:rPr>
          <w:b/>
          <w:bCs/>
          <w:noProof/>
          <w:color w:val="auto"/>
        </w:rPr>
      </w:pPr>
    </w:p>
    <w:p w14:paraId="53624D58" w14:textId="77777777" w:rsidR="00A261BB" w:rsidRDefault="00A261BB" w:rsidP="00A261BB">
      <w:pPr>
        <w:rPr>
          <w:noProof/>
          <w:color w:val="auto"/>
        </w:rPr>
      </w:pPr>
      <w:r>
        <w:rPr>
          <w:noProof/>
          <w:color w:val="auto"/>
        </w:rPr>
        <w:t xml:space="preserve">RetardoC = </w:t>
      </w:r>
      <w:r w:rsidRPr="00E91F7E">
        <w:rPr>
          <w:noProof/>
          <w:color w:val="auto"/>
        </w:rPr>
        <w:t>TC(bit0) + (n-1 bits)*(TC-ParteParalela)</w:t>
      </w:r>
      <w:r>
        <w:rPr>
          <w:noProof/>
          <w:color w:val="auto"/>
        </w:rPr>
        <w:t xml:space="preserve"> =</w:t>
      </w:r>
    </w:p>
    <w:p w14:paraId="7D3DFA43" w14:textId="3860F260" w:rsidR="00A261BB" w:rsidRDefault="00A261BB" w:rsidP="00A261BB">
      <w:pPr>
        <w:rPr>
          <w:noProof/>
          <w:color w:val="auto"/>
        </w:rPr>
      </w:pPr>
      <w:r>
        <w:rPr>
          <w:noProof/>
          <w:color w:val="auto"/>
        </w:rPr>
        <w:tab/>
      </w:r>
      <w:r>
        <w:rPr>
          <w:noProof/>
          <w:color w:val="auto"/>
        </w:rPr>
        <w:tab/>
        <w:t xml:space="preserve">= 15T + (128T-1bits)*(15T-9T) = </w:t>
      </w:r>
      <w:r w:rsidR="00BB3596" w:rsidRPr="00BB3596">
        <w:rPr>
          <w:noProof/>
          <w:color w:val="auto"/>
          <w:highlight w:val="yellow"/>
        </w:rPr>
        <w:t>777T</w:t>
      </w:r>
    </w:p>
    <w:p w14:paraId="4DB6DF9D" w14:textId="77777777" w:rsidR="00A261BB" w:rsidRDefault="00A261BB" w:rsidP="00A261BB">
      <w:pPr>
        <w:rPr>
          <w:noProof/>
          <w:color w:val="auto"/>
        </w:rPr>
      </w:pPr>
    </w:p>
    <w:p w14:paraId="7BAD6CDD" w14:textId="77777777" w:rsidR="00A261BB" w:rsidRDefault="00A261BB" w:rsidP="00A261BB">
      <w:pPr>
        <w:rPr>
          <w:noProof/>
          <w:color w:val="auto"/>
        </w:rPr>
      </w:pPr>
      <w:r>
        <w:rPr>
          <w:noProof/>
          <w:color w:val="auto"/>
        </w:rPr>
        <w:t>RetardoS =</w:t>
      </w:r>
      <w:r>
        <w:rPr>
          <w:noProof/>
          <w:color w:val="auto"/>
        </w:rPr>
        <w:tab/>
        <w:t xml:space="preserve"> </w:t>
      </w:r>
      <w:r w:rsidRPr="00E91F7E">
        <w:rPr>
          <w:noProof/>
          <w:color w:val="auto"/>
        </w:rPr>
        <w:t>TC(bit0) + (n-2 bits)*(TC-ParteParalela) + (TS-ParteParalela)</w:t>
      </w:r>
      <w:r>
        <w:rPr>
          <w:noProof/>
          <w:color w:val="auto"/>
        </w:rPr>
        <w:t>=</w:t>
      </w:r>
    </w:p>
    <w:p w14:paraId="47364A87" w14:textId="2907468C" w:rsidR="00A261BB" w:rsidRPr="00A261BB" w:rsidRDefault="00A261BB" w:rsidP="00A261BB">
      <w:pPr>
        <w:rPr>
          <w:noProof/>
          <w:color w:val="auto"/>
        </w:rPr>
      </w:pPr>
      <w:r>
        <w:rPr>
          <w:noProof/>
          <w:color w:val="auto"/>
        </w:rPr>
        <w:tab/>
      </w:r>
      <w:r>
        <w:rPr>
          <w:noProof/>
          <w:color w:val="auto"/>
        </w:rPr>
        <w:tab/>
        <w:t xml:space="preserve">= 15T + (128T-2bits)*(15T-9T) + (18T-9T) = </w:t>
      </w:r>
      <w:r w:rsidR="00BB3596">
        <w:rPr>
          <w:noProof/>
          <w:color w:val="auto"/>
        </w:rPr>
        <w:t xml:space="preserve"> </w:t>
      </w:r>
      <w:r w:rsidR="00BB3596" w:rsidRPr="00BB3596">
        <w:rPr>
          <w:noProof/>
          <w:color w:val="auto"/>
          <w:highlight w:val="yellow"/>
        </w:rPr>
        <w:t>780T</w:t>
      </w:r>
    </w:p>
    <w:p w14:paraId="3D4F0256" w14:textId="77777777" w:rsidR="00A261BB" w:rsidRPr="00F13C59" w:rsidRDefault="00A261BB" w:rsidP="00A261BB">
      <w:pPr>
        <w:rPr>
          <w:b/>
          <w:bCs/>
          <w:noProof/>
          <w:color w:val="auto"/>
        </w:rPr>
      </w:pPr>
    </w:p>
    <w:p w14:paraId="63ACD65D" w14:textId="77777777" w:rsidR="00A261BB" w:rsidRDefault="00A261BB" w:rsidP="00F13C59">
      <w:pPr>
        <w:rPr>
          <w:noProof/>
          <w:color w:val="auto"/>
        </w:rPr>
      </w:pPr>
    </w:p>
    <w:p w14:paraId="1402870D" w14:textId="77777777" w:rsidR="00A261BB" w:rsidRDefault="00A261BB" w:rsidP="00F13C59">
      <w:pPr>
        <w:rPr>
          <w:noProof/>
          <w:color w:val="auto"/>
        </w:rPr>
      </w:pPr>
    </w:p>
    <w:p w14:paraId="6B01E88E" w14:textId="77777777" w:rsidR="00A261BB" w:rsidRDefault="00A261BB" w:rsidP="00F13C59">
      <w:pPr>
        <w:rPr>
          <w:noProof/>
          <w:color w:val="auto"/>
        </w:rPr>
      </w:pPr>
    </w:p>
    <w:p w14:paraId="11211372" w14:textId="77777777" w:rsidR="00A261BB" w:rsidRDefault="00A261BB" w:rsidP="00F13C59">
      <w:pPr>
        <w:rPr>
          <w:noProof/>
          <w:color w:val="auto"/>
        </w:rPr>
      </w:pPr>
    </w:p>
    <w:p w14:paraId="6B22B5D6" w14:textId="77777777" w:rsidR="00A261BB" w:rsidRDefault="00A261BB" w:rsidP="00F13C59">
      <w:pPr>
        <w:rPr>
          <w:noProof/>
          <w:color w:val="auto"/>
        </w:rPr>
      </w:pPr>
    </w:p>
    <w:p w14:paraId="6FAA711D" w14:textId="77777777" w:rsidR="00A261BB" w:rsidRDefault="00A261BB" w:rsidP="00F13C59">
      <w:pPr>
        <w:rPr>
          <w:noProof/>
          <w:color w:val="auto"/>
        </w:rPr>
      </w:pPr>
    </w:p>
    <w:p w14:paraId="55866CD1" w14:textId="77777777" w:rsidR="00A261BB" w:rsidRDefault="00A261BB" w:rsidP="00F13C59">
      <w:pPr>
        <w:rPr>
          <w:noProof/>
          <w:color w:val="auto"/>
        </w:rPr>
      </w:pPr>
    </w:p>
    <w:p w14:paraId="01C49188" w14:textId="77777777" w:rsidR="00A261BB" w:rsidRDefault="00A261BB" w:rsidP="00F13C59">
      <w:pPr>
        <w:rPr>
          <w:noProof/>
          <w:color w:val="auto"/>
        </w:rPr>
      </w:pPr>
    </w:p>
    <w:p w14:paraId="5ABABF81" w14:textId="6D0FD104" w:rsidR="00F13C59" w:rsidRDefault="00F13C59" w:rsidP="00F13C59">
      <w:pPr>
        <w:rPr>
          <w:noProof/>
          <w:color w:val="auto"/>
        </w:rPr>
      </w:pPr>
      <w:r>
        <w:rPr>
          <w:noProof/>
          <w:color w:val="auto"/>
        </w:rPr>
        <w:lastRenderedPageBreak/>
        <w:t>2.4.- Tarea 7:</w:t>
      </w:r>
    </w:p>
    <w:p w14:paraId="197099FA" w14:textId="77777777" w:rsidR="00F13C59" w:rsidRDefault="00F13C59" w:rsidP="00F13C59">
      <w:pPr>
        <w:rPr>
          <w:noProof/>
          <w:color w:val="auto"/>
        </w:rPr>
      </w:pPr>
    </w:p>
    <w:p w14:paraId="3393AE1F" w14:textId="4B9CF521" w:rsidR="00F13C59" w:rsidRDefault="00F13C59" w:rsidP="00F13C59">
      <w:pPr>
        <w:rPr>
          <w:noProof/>
          <w:color w:val="auto"/>
        </w:rPr>
      </w:pPr>
      <w:r>
        <w:rPr>
          <w:noProof/>
          <w:color w:val="auto"/>
        </w:rPr>
        <w:drawing>
          <wp:inline distT="0" distB="0" distL="0" distR="0" wp14:anchorId="6DFF0F8E" wp14:editId="53EB7A72">
            <wp:extent cx="5871210" cy="30543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210" cy="305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74C170" w14:textId="21705289" w:rsidR="00790230" w:rsidRPr="00790230" w:rsidRDefault="00790230" w:rsidP="00F13C59">
      <w:pPr>
        <w:rPr>
          <w:b/>
          <w:bCs/>
          <w:noProof/>
          <w:color w:val="auto"/>
        </w:rPr>
      </w:pPr>
      <w:r w:rsidRPr="00790230">
        <w:rPr>
          <w:b/>
          <w:bCs/>
          <w:noProof/>
          <w:color w:val="auto"/>
        </w:rPr>
        <w:t>TC=10T ; TS=8T</w:t>
      </w:r>
    </w:p>
    <w:p w14:paraId="001F03F3" w14:textId="77777777" w:rsidR="00790230" w:rsidRDefault="00790230" w:rsidP="00F13C59">
      <w:pPr>
        <w:rPr>
          <w:noProof/>
          <w:color w:val="auto"/>
        </w:rPr>
      </w:pPr>
    </w:p>
    <w:p w14:paraId="16004533" w14:textId="77777777" w:rsidR="00790230" w:rsidRDefault="00790230" w:rsidP="00790230">
      <w:pPr>
        <w:rPr>
          <w:noProof/>
          <w:color w:val="auto"/>
        </w:rPr>
      </w:pPr>
      <w:r>
        <w:rPr>
          <w:noProof/>
          <w:color w:val="auto"/>
        </w:rPr>
        <w:t xml:space="preserve">RetardoC = </w:t>
      </w:r>
      <w:r w:rsidRPr="00E91F7E">
        <w:rPr>
          <w:noProof/>
          <w:color w:val="auto"/>
        </w:rPr>
        <w:t>TC(bit0) + (n-1 bits)*(TC-ParteParalela)</w:t>
      </w:r>
      <w:r>
        <w:rPr>
          <w:noProof/>
          <w:color w:val="auto"/>
        </w:rPr>
        <w:t xml:space="preserve"> =</w:t>
      </w:r>
    </w:p>
    <w:p w14:paraId="236B5FCA" w14:textId="77777777" w:rsidR="00790230" w:rsidRDefault="00790230" w:rsidP="00790230">
      <w:pPr>
        <w:rPr>
          <w:noProof/>
          <w:color w:val="auto"/>
        </w:rPr>
      </w:pPr>
      <w:r>
        <w:rPr>
          <w:noProof/>
          <w:color w:val="auto"/>
        </w:rPr>
        <w:tab/>
      </w:r>
      <w:r>
        <w:rPr>
          <w:noProof/>
          <w:color w:val="auto"/>
        </w:rPr>
        <w:tab/>
        <w:t xml:space="preserve">= 10T + (16-1 bits) * (10T-4T) = </w:t>
      </w:r>
      <w:r w:rsidRPr="00E82154">
        <w:rPr>
          <w:noProof/>
          <w:color w:val="auto"/>
          <w:highlight w:val="yellow"/>
        </w:rPr>
        <w:t>100T</w:t>
      </w:r>
    </w:p>
    <w:p w14:paraId="69468CF1" w14:textId="77777777" w:rsidR="00790230" w:rsidRDefault="00790230" w:rsidP="00790230">
      <w:pPr>
        <w:rPr>
          <w:noProof/>
          <w:color w:val="auto"/>
        </w:rPr>
      </w:pPr>
    </w:p>
    <w:p w14:paraId="5299DB1B" w14:textId="77777777" w:rsidR="00790230" w:rsidRDefault="00790230" w:rsidP="00790230">
      <w:pPr>
        <w:rPr>
          <w:noProof/>
          <w:color w:val="auto"/>
        </w:rPr>
      </w:pPr>
      <w:r>
        <w:rPr>
          <w:noProof/>
          <w:color w:val="auto"/>
        </w:rPr>
        <w:t xml:space="preserve">RetardoS = </w:t>
      </w:r>
      <w:r w:rsidRPr="00E91F7E">
        <w:rPr>
          <w:noProof/>
          <w:color w:val="auto"/>
        </w:rPr>
        <w:t>TC(bit0) + (n-2 bits)*(TC-ParteParalela) + (TS-ParteParalela)</w:t>
      </w:r>
      <w:r>
        <w:rPr>
          <w:noProof/>
          <w:color w:val="auto"/>
        </w:rPr>
        <w:t>=</w:t>
      </w:r>
    </w:p>
    <w:p w14:paraId="737787AD" w14:textId="77777777" w:rsidR="00790230" w:rsidRDefault="00790230" w:rsidP="00790230">
      <w:pPr>
        <w:rPr>
          <w:noProof/>
          <w:color w:val="auto"/>
        </w:rPr>
      </w:pPr>
      <w:r>
        <w:rPr>
          <w:noProof/>
          <w:color w:val="auto"/>
        </w:rPr>
        <w:tab/>
      </w:r>
      <w:r>
        <w:rPr>
          <w:noProof/>
          <w:color w:val="auto"/>
        </w:rPr>
        <w:tab/>
        <w:t xml:space="preserve">= 10T + (16-2bits)*(10T-4T) + (8T-4T) = </w:t>
      </w:r>
      <w:r w:rsidRPr="00E82154">
        <w:rPr>
          <w:noProof/>
          <w:color w:val="auto"/>
          <w:highlight w:val="yellow"/>
        </w:rPr>
        <w:t>98T</w:t>
      </w:r>
    </w:p>
    <w:p w14:paraId="61817A2F" w14:textId="77777777" w:rsidR="00F13C59" w:rsidRDefault="00F13C59" w:rsidP="00F13C59">
      <w:pPr>
        <w:rPr>
          <w:noProof/>
          <w:color w:val="auto"/>
        </w:rPr>
      </w:pPr>
    </w:p>
    <w:p w14:paraId="7F4F9293" w14:textId="77777777" w:rsidR="001E2074" w:rsidRDefault="001E2074" w:rsidP="00A261BB">
      <w:pPr>
        <w:rPr>
          <w:noProof/>
          <w:color w:val="auto"/>
        </w:rPr>
      </w:pPr>
    </w:p>
    <w:p w14:paraId="4E0B4388" w14:textId="77777777" w:rsidR="001E2074" w:rsidRDefault="001E2074" w:rsidP="00A261BB">
      <w:pPr>
        <w:rPr>
          <w:noProof/>
          <w:color w:val="auto"/>
        </w:rPr>
      </w:pPr>
    </w:p>
    <w:p w14:paraId="7B97D144" w14:textId="77777777" w:rsidR="001E2074" w:rsidRDefault="001E2074" w:rsidP="00A261BB">
      <w:pPr>
        <w:rPr>
          <w:noProof/>
          <w:color w:val="auto"/>
        </w:rPr>
      </w:pPr>
    </w:p>
    <w:p w14:paraId="7416699D" w14:textId="77777777" w:rsidR="001E2074" w:rsidRDefault="001E2074" w:rsidP="00A261BB">
      <w:pPr>
        <w:rPr>
          <w:noProof/>
          <w:color w:val="auto"/>
        </w:rPr>
      </w:pPr>
    </w:p>
    <w:p w14:paraId="6746C2BC" w14:textId="77777777" w:rsidR="001E2074" w:rsidRDefault="001E2074" w:rsidP="00A261BB">
      <w:pPr>
        <w:rPr>
          <w:noProof/>
          <w:color w:val="auto"/>
        </w:rPr>
      </w:pPr>
    </w:p>
    <w:p w14:paraId="2687F822" w14:textId="77777777" w:rsidR="001E2074" w:rsidRDefault="001E2074" w:rsidP="00A261BB">
      <w:pPr>
        <w:rPr>
          <w:noProof/>
          <w:color w:val="auto"/>
        </w:rPr>
      </w:pPr>
    </w:p>
    <w:p w14:paraId="411D5C7D" w14:textId="77777777" w:rsidR="001E2074" w:rsidRDefault="001E2074" w:rsidP="00A261BB">
      <w:pPr>
        <w:rPr>
          <w:noProof/>
          <w:color w:val="auto"/>
        </w:rPr>
      </w:pPr>
    </w:p>
    <w:p w14:paraId="14EEF9B6" w14:textId="77777777" w:rsidR="001E2074" w:rsidRDefault="001E2074" w:rsidP="00A261BB">
      <w:pPr>
        <w:rPr>
          <w:noProof/>
          <w:color w:val="auto"/>
        </w:rPr>
      </w:pPr>
    </w:p>
    <w:p w14:paraId="0E8552D5" w14:textId="77777777" w:rsidR="001E2074" w:rsidRDefault="001E2074" w:rsidP="00A261BB">
      <w:pPr>
        <w:rPr>
          <w:noProof/>
          <w:color w:val="auto"/>
        </w:rPr>
      </w:pPr>
    </w:p>
    <w:p w14:paraId="1A342092" w14:textId="77777777" w:rsidR="001E2074" w:rsidRDefault="001E2074" w:rsidP="00A261BB">
      <w:pPr>
        <w:rPr>
          <w:noProof/>
          <w:color w:val="auto"/>
        </w:rPr>
      </w:pPr>
    </w:p>
    <w:p w14:paraId="0B4EAE6D" w14:textId="77777777" w:rsidR="001E2074" w:rsidRDefault="001E2074" w:rsidP="00A261BB">
      <w:pPr>
        <w:rPr>
          <w:noProof/>
          <w:color w:val="auto"/>
        </w:rPr>
      </w:pPr>
    </w:p>
    <w:p w14:paraId="0BE9BC31" w14:textId="77777777" w:rsidR="001E2074" w:rsidRDefault="001E2074" w:rsidP="00A261BB">
      <w:pPr>
        <w:rPr>
          <w:noProof/>
          <w:color w:val="auto"/>
        </w:rPr>
      </w:pPr>
    </w:p>
    <w:p w14:paraId="1A0CE810" w14:textId="77777777" w:rsidR="001E2074" w:rsidRDefault="001E2074" w:rsidP="00A261BB">
      <w:pPr>
        <w:rPr>
          <w:noProof/>
          <w:color w:val="auto"/>
        </w:rPr>
      </w:pPr>
    </w:p>
    <w:p w14:paraId="40BCC52B" w14:textId="77777777" w:rsidR="001E2074" w:rsidRDefault="001E2074" w:rsidP="00A261BB">
      <w:pPr>
        <w:rPr>
          <w:noProof/>
          <w:color w:val="auto"/>
        </w:rPr>
      </w:pPr>
    </w:p>
    <w:p w14:paraId="7901C285" w14:textId="77777777" w:rsidR="001E2074" w:rsidRDefault="001E2074" w:rsidP="00A261BB">
      <w:pPr>
        <w:rPr>
          <w:noProof/>
          <w:color w:val="auto"/>
        </w:rPr>
      </w:pPr>
    </w:p>
    <w:p w14:paraId="67767782" w14:textId="77777777" w:rsidR="001E2074" w:rsidRDefault="001E2074" w:rsidP="00A261BB">
      <w:pPr>
        <w:rPr>
          <w:noProof/>
          <w:color w:val="auto"/>
        </w:rPr>
      </w:pPr>
    </w:p>
    <w:p w14:paraId="3FB4B20B" w14:textId="77777777" w:rsidR="001E2074" w:rsidRDefault="001E2074" w:rsidP="00A261BB">
      <w:pPr>
        <w:rPr>
          <w:noProof/>
          <w:color w:val="auto"/>
        </w:rPr>
      </w:pPr>
    </w:p>
    <w:p w14:paraId="65F74ED7" w14:textId="46D3A02D" w:rsidR="00A261BB" w:rsidRPr="001B057A" w:rsidRDefault="00A261BB" w:rsidP="00A261BB">
      <w:pPr>
        <w:rPr>
          <w:noProof/>
          <w:color w:val="auto"/>
        </w:rPr>
      </w:pPr>
      <w:r>
        <w:rPr>
          <w:noProof/>
          <w:color w:val="auto"/>
        </w:rPr>
        <w:lastRenderedPageBreak/>
        <w:t>2.5.- Tarea 8:</w:t>
      </w:r>
    </w:p>
    <w:p w14:paraId="150D11DE" w14:textId="77777777" w:rsidR="00F13C59" w:rsidRDefault="00F13C59" w:rsidP="00F13C59">
      <w:pPr>
        <w:rPr>
          <w:noProof/>
          <w:color w:val="auto"/>
        </w:rPr>
      </w:pPr>
    </w:p>
    <w:p w14:paraId="29F98793" w14:textId="4215EAE8" w:rsidR="00F13C59" w:rsidRDefault="00F13C59" w:rsidP="00F13C59">
      <w:pPr>
        <w:rPr>
          <w:noProof/>
          <w:color w:val="auto"/>
        </w:rPr>
      </w:pPr>
    </w:p>
    <w:p w14:paraId="21813725" w14:textId="77777777" w:rsidR="001E2074" w:rsidRDefault="001E2074" w:rsidP="001E2074">
      <w:pPr>
        <w:rPr>
          <w:noProof/>
          <w:color w:val="auto"/>
        </w:rPr>
      </w:pPr>
      <w:r>
        <w:rPr>
          <w:noProof/>
          <w:color w:val="auto"/>
        </w:rPr>
        <w:t>Full Substractor</w:t>
      </w:r>
    </w:p>
    <w:p w14:paraId="074E3FC6" w14:textId="77777777" w:rsidR="00F13C59" w:rsidRDefault="00F13C59" w:rsidP="00F13C59">
      <w:pPr>
        <w:rPr>
          <w:noProof/>
          <w:color w:val="auto"/>
        </w:rPr>
      </w:pPr>
    </w:p>
    <w:p w14:paraId="44BE6AC4" w14:textId="2F0D9019" w:rsidR="00F13C59" w:rsidRDefault="001E2074" w:rsidP="00F13C59">
      <w:pPr>
        <w:rPr>
          <w:noProof/>
          <w:color w:val="auto"/>
        </w:rPr>
      </w:pPr>
      <w:r w:rsidRPr="001E2074">
        <w:rPr>
          <w:noProof/>
        </w:rPr>
        <w:drawing>
          <wp:inline distT="0" distB="0" distL="0" distR="0" wp14:anchorId="365DD2F8" wp14:editId="48733D4C">
            <wp:extent cx="5095875" cy="2200275"/>
            <wp:effectExtent l="0" t="0" r="9525" b="9525"/>
            <wp:docPr id="20" name="Imagen 2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Diagram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FE07" w14:textId="715D98D6" w:rsidR="00F13C59" w:rsidRDefault="001E2074" w:rsidP="00F13C59">
      <w:pPr>
        <w:rPr>
          <w:rFonts w:eastAsiaTheme="minorHAnsi"/>
          <w:bCs/>
          <w:iCs/>
          <w:color w:val="auto"/>
          <w:szCs w:val="28"/>
        </w:rPr>
      </w:pPr>
      <w:r>
        <w:rPr>
          <w:rFonts w:eastAsiaTheme="minorHAnsi"/>
          <w:bCs/>
          <w:iCs/>
          <w:color w:val="auto"/>
          <w:szCs w:val="28"/>
        </w:rPr>
        <w:t>Restador 16 Bits</w:t>
      </w:r>
    </w:p>
    <w:p w14:paraId="2EBD4932" w14:textId="77777777" w:rsidR="001E2074" w:rsidRDefault="001E2074" w:rsidP="00F13C59">
      <w:pPr>
        <w:rPr>
          <w:noProof/>
          <w:color w:val="auto"/>
        </w:rPr>
      </w:pPr>
    </w:p>
    <w:p w14:paraId="00FFFF4E" w14:textId="4014581E" w:rsidR="00F13C59" w:rsidRDefault="001E2074" w:rsidP="00F13C59">
      <w:pPr>
        <w:rPr>
          <w:noProof/>
          <w:color w:val="auto"/>
        </w:rPr>
      </w:pPr>
      <w:r w:rsidRPr="001E2074">
        <w:rPr>
          <w:noProof/>
        </w:rPr>
        <w:drawing>
          <wp:inline distT="0" distB="0" distL="0" distR="0" wp14:anchorId="6785498B" wp14:editId="79796071">
            <wp:extent cx="6097270" cy="1768475"/>
            <wp:effectExtent l="0" t="0" r="0" b="3175"/>
            <wp:docPr id="21" name="Imagen 21" descr="Gráfico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Gráfico, Escala de tiemp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D3D8" w14:textId="63477BB7" w:rsidR="00F13C59" w:rsidRDefault="00F13C59">
      <w:pPr>
        <w:spacing w:after="200"/>
        <w:rPr>
          <w:rFonts w:eastAsiaTheme="minorHAnsi"/>
          <w:b/>
          <w:iCs/>
          <w:color w:val="auto"/>
          <w:sz w:val="44"/>
        </w:rPr>
      </w:pPr>
      <w:r>
        <w:rPr>
          <w:rFonts w:eastAsiaTheme="minorHAnsi"/>
          <w:b/>
          <w:iCs/>
          <w:color w:val="auto"/>
          <w:sz w:val="44"/>
        </w:rPr>
        <w:br w:type="page"/>
      </w:r>
    </w:p>
    <w:p w14:paraId="1923C7BD" w14:textId="23DAB99F" w:rsidR="008C728A" w:rsidRPr="008C728A" w:rsidRDefault="00F2590D">
      <w:pPr>
        <w:spacing w:after="200"/>
        <w:rPr>
          <w:rFonts w:eastAsiaTheme="minorHAnsi"/>
          <w:b/>
          <w:i/>
          <w:sz w:val="44"/>
        </w:rPr>
      </w:pPr>
      <w:r w:rsidRPr="00F2590D">
        <w:rPr>
          <w:rFonts w:eastAsiaTheme="minorHAnsi"/>
          <w:b/>
          <w:i/>
          <w:noProof/>
          <w:sz w:val="44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BE3DC14" wp14:editId="3ACCB76A">
                <wp:simplePos x="0" y="0"/>
                <wp:positionH relativeFrom="column">
                  <wp:posOffset>-26670</wp:posOffset>
                </wp:positionH>
                <wp:positionV relativeFrom="paragraph">
                  <wp:posOffset>734695</wp:posOffset>
                </wp:positionV>
                <wp:extent cx="6229350" cy="8143875"/>
                <wp:effectExtent l="0" t="0" r="0" b="9525"/>
                <wp:wrapSquare wrapText="bothSides"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9350" cy="814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14250D" w14:textId="20264783" w:rsidR="00D32D2E" w:rsidRDefault="001B057A" w:rsidP="00F2590D">
                            <w:pPr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3.1.- Tarea 9:</w:t>
                            </w:r>
                          </w:p>
                          <w:p w14:paraId="1E651EEE" w14:textId="706F3A3D" w:rsidR="00B40F70" w:rsidRDefault="00B40F70" w:rsidP="00F2590D">
                            <w:pPr>
                              <w:rPr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357F07" wp14:editId="37298BC5">
                                  <wp:extent cx="5305425" cy="3464039"/>
                                  <wp:effectExtent l="0" t="0" r="0" b="3175"/>
                                  <wp:docPr id="25" name="Imagen 25" descr="Diagrama, Esquemátic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Imagen 25" descr="Diagrama, Esquemático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12463" cy="34686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DC02D8" w14:textId="7F408787" w:rsidR="001E2074" w:rsidRDefault="001E2074" w:rsidP="00F2590D">
                            <w:pPr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RetardoCSA = RetardoCPA + RetardoMux =</w:t>
                            </w:r>
                            <w:r w:rsidR="00FC7CAB">
                              <w:rPr>
                                <w:color w:val="auto"/>
                              </w:rPr>
                              <w:t xml:space="preserve"> 30T + 2T = </w:t>
                            </w:r>
                            <w:r w:rsidR="00FC7CAB" w:rsidRPr="00FC7CAB">
                              <w:rPr>
                                <w:color w:val="auto"/>
                                <w:highlight w:val="yellow"/>
                              </w:rPr>
                              <w:t>32T</w:t>
                            </w:r>
                          </w:p>
                          <w:p w14:paraId="640B2890" w14:textId="77777777" w:rsidR="001E2074" w:rsidRDefault="001E2074" w:rsidP="00F2590D">
                            <w:pPr>
                              <w:rPr>
                                <w:color w:val="auto"/>
                              </w:rPr>
                            </w:pPr>
                          </w:p>
                          <w:p w14:paraId="7128B307" w14:textId="699C3C34" w:rsidR="001B057A" w:rsidRDefault="001B057A" w:rsidP="00F2590D">
                            <w:pPr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3.2.- Tarea 10:</w:t>
                            </w:r>
                          </w:p>
                          <w:p w14:paraId="29BE81F7" w14:textId="112D984E" w:rsidR="00FC7CAB" w:rsidRDefault="00B40F70" w:rsidP="00F2590D">
                            <w:pPr>
                              <w:rPr>
                                <w:color w:val="auto"/>
                              </w:rPr>
                            </w:pPr>
                            <w:r w:rsidRPr="00B40F70">
                              <w:drawing>
                                <wp:inline distT="0" distB="0" distL="0" distR="0" wp14:anchorId="1D38A388" wp14:editId="3D5C8F78">
                                  <wp:extent cx="6037580" cy="2376805"/>
                                  <wp:effectExtent l="0" t="0" r="1270" b="4445"/>
                                  <wp:docPr id="26" name="Imagen 26" descr="Diagrama, Esquemátic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Imagen 26" descr="Diagrama, Esquemático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37580" cy="23768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B5D418E" w14:textId="404D860A" w:rsidR="00FC7CAB" w:rsidRDefault="00FC7CAB" w:rsidP="00F2590D">
                            <w:pPr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RetardoCSA16bits = RetardoCPA0 +(M_módulos-1) * RetardoMux =</w:t>
                            </w:r>
                          </w:p>
                          <w:p w14:paraId="791BF2CA" w14:textId="6BCE471E" w:rsidR="00FC7CAB" w:rsidRPr="00F2590D" w:rsidRDefault="00FC7CAB" w:rsidP="00F2590D">
                            <w:pPr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ab/>
                            </w:r>
                            <w:r>
                              <w:rPr>
                                <w:color w:val="auto"/>
                              </w:rPr>
                              <w:tab/>
                            </w:r>
                            <w:r>
                              <w:rPr>
                                <w:color w:val="auto"/>
                              </w:rPr>
                              <w:tab/>
                            </w:r>
                            <w:r>
                              <w:rPr>
                                <w:color w:val="auto"/>
                              </w:rPr>
                              <w:tab/>
                              <w:t xml:space="preserve">30T + (4-1)*2T = </w:t>
                            </w:r>
                            <w:r w:rsidRPr="00FC7CAB">
                              <w:rPr>
                                <w:color w:val="auto"/>
                                <w:highlight w:val="yellow"/>
                              </w:rPr>
                              <w:t>36T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3DC14" id="_x0000_s1038" type="#_x0000_t202" style="position:absolute;margin-left:-2.1pt;margin-top:57.85pt;width:490.5pt;height:641.2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" stroked="f">
                <v:textbox>
                  <w:txbxContent>
                    <w:p w14:paraId="3814250D" w14:textId="20264783" w:rsidR="00D32D2E" w:rsidRDefault="001B057A" w:rsidP="00F2590D">
                      <w:pPr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3.1.- Tarea 9:</w:t>
                      </w:r>
                    </w:p>
                    <w:p w14:paraId="1E651EEE" w14:textId="706F3A3D" w:rsidR="00B40F70" w:rsidRDefault="00B40F70" w:rsidP="00F2590D">
                      <w:pPr>
                        <w:rPr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4357F07" wp14:editId="37298BC5">
                            <wp:extent cx="5305425" cy="3464039"/>
                            <wp:effectExtent l="0" t="0" r="0" b="3175"/>
                            <wp:docPr id="25" name="Imagen 25" descr="Diagrama, Esquemátic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Imagen 25" descr="Diagrama, Esquemático&#10;&#10;Descripción generada automáticamente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12463" cy="34686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DC02D8" w14:textId="7F408787" w:rsidR="001E2074" w:rsidRDefault="001E2074" w:rsidP="00F2590D">
                      <w:pPr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RetardoCSA = RetardoCPA + RetardoMux =</w:t>
                      </w:r>
                      <w:r w:rsidR="00FC7CAB">
                        <w:rPr>
                          <w:color w:val="auto"/>
                        </w:rPr>
                        <w:t xml:space="preserve"> 30T + 2T = </w:t>
                      </w:r>
                      <w:r w:rsidR="00FC7CAB" w:rsidRPr="00FC7CAB">
                        <w:rPr>
                          <w:color w:val="auto"/>
                          <w:highlight w:val="yellow"/>
                        </w:rPr>
                        <w:t>32T</w:t>
                      </w:r>
                    </w:p>
                    <w:p w14:paraId="640B2890" w14:textId="77777777" w:rsidR="001E2074" w:rsidRDefault="001E2074" w:rsidP="00F2590D">
                      <w:pPr>
                        <w:rPr>
                          <w:color w:val="auto"/>
                        </w:rPr>
                      </w:pPr>
                    </w:p>
                    <w:p w14:paraId="7128B307" w14:textId="699C3C34" w:rsidR="001B057A" w:rsidRDefault="001B057A" w:rsidP="00F2590D">
                      <w:pPr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3.2.- Tarea 10:</w:t>
                      </w:r>
                    </w:p>
                    <w:p w14:paraId="29BE81F7" w14:textId="112D984E" w:rsidR="00FC7CAB" w:rsidRDefault="00B40F70" w:rsidP="00F2590D">
                      <w:pPr>
                        <w:rPr>
                          <w:color w:val="auto"/>
                        </w:rPr>
                      </w:pPr>
                      <w:r w:rsidRPr="00B40F70">
                        <w:drawing>
                          <wp:inline distT="0" distB="0" distL="0" distR="0" wp14:anchorId="1D38A388" wp14:editId="3D5C8F78">
                            <wp:extent cx="6037580" cy="2376805"/>
                            <wp:effectExtent l="0" t="0" r="1270" b="4445"/>
                            <wp:docPr id="26" name="Imagen 26" descr="Diagrama, Esquemátic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Imagen 26" descr="Diagrama, Esquemático&#10;&#10;Descripción generada automáticamente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37580" cy="23768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B5D418E" w14:textId="404D860A" w:rsidR="00FC7CAB" w:rsidRDefault="00FC7CAB" w:rsidP="00F2590D">
                      <w:pPr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RetardoCSA16bits = RetardoCPA0 +(M_módulos-1) * RetardoMux =</w:t>
                      </w:r>
                    </w:p>
                    <w:p w14:paraId="791BF2CA" w14:textId="6BCE471E" w:rsidR="00FC7CAB" w:rsidRPr="00F2590D" w:rsidRDefault="00FC7CAB" w:rsidP="00F2590D">
                      <w:pPr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ab/>
                      </w:r>
                      <w:r>
                        <w:rPr>
                          <w:color w:val="auto"/>
                        </w:rPr>
                        <w:tab/>
                      </w:r>
                      <w:r>
                        <w:rPr>
                          <w:color w:val="auto"/>
                        </w:rPr>
                        <w:tab/>
                      </w:r>
                      <w:r>
                        <w:rPr>
                          <w:color w:val="auto"/>
                        </w:rPr>
                        <w:tab/>
                        <w:t xml:space="preserve">30T + (4-1)*2T = </w:t>
                      </w:r>
                      <w:r w:rsidRPr="00FC7CAB">
                        <w:rPr>
                          <w:color w:val="auto"/>
                          <w:highlight w:val="yellow"/>
                        </w:rPr>
                        <w:t>36T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A7720">
        <w:rPr>
          <w:rFonts w:eastAsiaTheme="minorHAnsi"/>
          <w:b/>
          <w:iCs/>
          <w:color w:val="auto"/>
          <w:sz w:val="44"/>
        </w:rPr>
        <w:t>3.- FASE 3</w:t>
      </w:r>
      <w:r>
        <w:rPr>
          <w:rFonts w:eastAsiaTheme="minorHAnsi"/>
          <w:b/>
          <w:i/>
          <w:sz w:val="44"/>
        </w:rPr>
        <w:br w:type="page"/>
      </w:r>
    </w:p>
    <w:p w14:paraId="49F5CE31" w14:textId="262F29EC" w:rsidR="001B057A" w:rsidRDefault="004A7720" w:rsidP="00D6549A">
      <w:pPr>
        <w:pStyle w:val="Ttulo3"/>
        <w:rPr>
          <w:rFonts w:eastAsiaTheme="minorHAnsi"/>
          <w:b/>
          <w:bCs/>
          <w:i w:val="0"/>
          <w:sz w:val="44"/>
          <w:szCs w:val="44"/>
        </w:rPr>
      </w:pPr>
      <w:bookmarkStart w:id="4" w:name="_Toc92736959"/>
      <w:r w:rsidRPr="004A7720">
        <w:rPr>
          <w:rFonts w:eastAsiaTheme="minorHAnsi"/>
          <w:b/>
          <w:i w:val="0"/>
          <w:sz w:val="44"/>
        </w:rPr>
        <w:lastRenderedPageBreak/>
        <w:t>4</w:t>
      </w:r>
      <w:r w:rsidR="00516445" w:rsidRPr="004A7720">
        <w:rPr>
          <w:rFonts w:eastAsiaTheme="minorHAnsi"/>
          <w:b/>
          <w:i w:val="0"/>
          <w:sz w:val="44"/>
        </w:rPr>
        <w:t xml:space="preserve">.- </w:t>
      </w:r>
      <w:r w:rsidR="00516445" w:rsidRPr="004A7720">
        <w:rPr>
          <w:rFonts w:eastAsiaTheme="minorHAnsi"/>
          <w:b/>
          <w:i w:val="0"/>
          <w:noProof/>
          <w:sz w:val="44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8DFC281" wp14:editId="2024FC66">
                <wp:simplePos x="0" y="0"/>
                <wp:positionH relativeFrom="margin">
                  <wp:align>left</wp:align>
                </wp:positionH>
                <wp:positionV relativeFrom="paragraph">
                  <wp:posOffset>560705</wp:posOffset>
                </wp:positionV>
                <wp:extent cx="6438900" cy="792480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8900" cy="792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5DBF1A" w14:textId="7D12EFF4" w:rsidR="00516445" w:rsidRDefault="001B057A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  <w:r>
                              <w:rPr>
                                <w:color w:val="auto"/>
                                <w:szCs w:val="28"/>
                              </w:rPr>
                              <w:t>4.1.- Tarea 11:</w:t>
                            </w:r>
                          </w:p>
                          <w:p w14:paraId="22AFF2D3" w14:textId="77777777" w:rsidR="00FB4253" w:rsidRDefault="00FB4253" w:rsidP="004A7720">
                            <w:pPr>
                              <w:keepNext/>
                              <w:rPr>
                                <w:noProof/>
                              </w:rPr>
                            </w:pPr>
                          </w:p>
                          <w:p w14:paraId="5A8C6BB6" w14:textId="0209BCB3" w:rsidR="001B057A" w:rsidRDefault="00FB4253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42D5AD" wp14:editId="12BB6386">
                                  <wp:extent cx="4086225" cy="2157041"/>
                                  <wp:effectExtent l="0" t="0" r="0" b="0"/>
                                  <wp:docPr id="60" name="Imagen 60" descr="Esquemátic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" name="Imagen 60" descr="Esquemático&#10;&#10;Descripción generada automáticamente"/>
                                          <pic:cNvPicPr/>
                                        </pic:nvPicPr>
                                        <pic:blipFill rotWithShape="1">
                                          <a:blip r:embed="rId31"/>
                                          <a:srcRect l="33696" t="36347" r="25290" b="2901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90797" cy="21594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A98DAF8" w14:textId="16940196" w:rsidR="00851562" w:rsidRDefault="00851562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  <w:r>
                              <w:rPr>
                                <w:color w:val="auto"/>
                                <w:szCs w:val="28"/>
                              </w:rPr>
                              <w:t xml:space="preserve">RetardoS = </w:t>
                            </w:r>
                            <w:r w:rsidRPr="00851562">
                              <w:rPr>
                                <w:color w:val="auto"/>
                                <w:szCs w:val="28"/>
                                <w:highlight w:val="yellow"/>
                              </w:rPr>
                              <w:t>8T</w:t>
                            </w:r>
                          </w:p>
                          <w:p w14:paraId="470D98FB" w14:textId="1E23A98D" w:rsidR="00851562" w:rsidRDefault="00851562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  <w:r>
                              <w:rPr>
                                <w:color w:val="auto"/>
                                <w:szCs w:val="28"/>
                              </w:rPr>
                              <w:t xml:space="preserve">RetardoPi = </w:t>
                            </w:r>
                            <w:r w:rsidRPr="00851562">
                              <w:rPr>
                                <w:color w:val="auto"/>
                                <w:szCs w:val="28"/>
                                <w:highlight w:val="yellow"/>
                              </w:rPr>
                              <w:t>3T</w:t>
                            </w:r>
                          </w:p>
                          <w:p w14:paraId="592C3E6B" w14:textId="1ACD68B2" w:rsidR="00851562" w:rsidRDefault="00851562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  <w:r>
                              <w:rPr>
                                <w:color w:val="auto"/>
                                <w:szCs w:val="28"/>
                              </w:rPr>
                              <w:t xml:space="preserve">RetardoGi = </w:t>
                            </w:r>
                            <w:r w:rsidRPr="00851562">
                              <w:rPr>
                                <w:color w:val="auto"/>
                                <w:szCs w:val="28"/>
                                <w:highlight w:val="yellow"/>
                              </w:rPr>
                              <w:t>3T</w:t>
                            </w:r>
                          </w:p>
                          <w:p w14:paraId="5536285D" w14:textId="77777777" w:rsidR="00851562" w:rsidRDefault="00851562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</w:p>
                          <w:p w14:paraId="04CED7FE" w14:textId="3D85A9B0" w:rsidR="001B057A" w:rsidRDefault="001B057A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  <w:r>
                              <w:rPr>
                                <w:color w:val="auto"/>
                                <w:szCs w:val="28"/>
                              </w:rPr>
                              <w:t>4.2.- Tarea 12:</w:t>
                            </w:r>
                          </w:p>
                          <w:p w14:paraId="4BCB891F" w14:textId="440DE7BA" w:rsidR="001B057A" w:rsidRDefault="001B057A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</w:p>
                          <w:p w14:paraId="647FAD40" w14:textId="598A29F1" w:rsidR="002A22B2" w:rsidRDefault="002A22B2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  <w:r>
                              <w:rPr>
                                <w:color w:val="auto"/>
                                <w:szCs w:val="28"/>
                              </w:rPr>
                              <w:t>Retardo CLA:</w:t>
                            </w:r>
                          </w:p>
                          <w:tbl>
                            <w:tblPr>
                              <w:tblStyle w:val="Tablaconcuadrcula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3114"/>
                              <w:gridCol w:w="2970"/>
                              <w:gridCol w:w="3276"/>
                            </w:tblGrid>
                            <w:tr w:rsidR="00C7168E" w14:paraId="13728C71" w14:textId="77777777" w:rsidTr="00C46E73">
                              <w:tc>
                                <w:tcPr>
                                  <w:tcW w:w="3114" w:type="dxa"/>
                                </w:tcPr>
                                <w:p w14:paraId="1D40762B" w14:textId="63750DE2" w:rsidR="00C7168E" w:rsidRDefault="00C7168E" w:rsidP="004A7720">
                                  <w:pPr>
                                    <w:keepNext/>
                                    <w:rPr>
                                      <w:color w:val="auto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auto"/>
                                      <w:szCs w:val="28"/>
                                    </w:rPr>
                                    <w:t>Generar y propagar</w:t>
                                  </w:r>
                                </w:p>
                              </w:tc>
                              <w:tc>
                                <w:tcPr>
                                  <w:tcW w:w="2970" w:type="dxa"/>
                                </w:tcPr>
                                <w:p w14:paraId="4D020066" w14:textId="26F3FF9C" w:rsidR="00C7168E" w:rsidRDefault="00C7168E" w:rsidP="004A7720">
                                  <w:pPr>
                                    <w:keepNext/>
                                    <w:rPr>
                                      <w:color w:val="auto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auto"/>
                                      <w:szCs w:val="28"/>
                                    </w:rPr>
                                    <w:t>A, B</w:t>
                                  </w:r>
                                </w:p>
                              </w:tc>
                              <w:tc>
                                <w:tcPr>
                                  <w:tcW w:w="3276" w:type="dxa"/>
                                </w:tcPr>
                                <w:p w14:paraId="60D62C68" w14:textId="445CDE06" w:rsidR="00C7168E" w:rsidRDefault="00C7168E" w:rsidP="004A7720">
                                  <w:pPr>
                                    <w:keepNext/>
                                    <w:rPr>
                                      <w:color w:val="auto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auto"/>
                                      <w:szCs w:val="28"/>
                                    </w:rPr>
                                    <w:t>3 (AND)</w:t>
                                  </w:r>
                                </w:p>
                              </w:tc>
                            </w:tr>
                            <w:tr w:rsidR="00C7168E" w14:paraId="0C9BA021" w14:textId="77777777" w:rsidTr="00C46E73">
                              <w:tc>
                                <w:tcPr>
                                  <w:tcW w:w="3114" w:type="dxa"/>
                                </w:tcPr>
                                <w:p w14:paraId="2C828BCA" w14:textId="0F9A474C" w:rsidR="00C7168E" w:rsidRDefault="00C7168E" w:rsidP="004A7720">
                                  <w:pPr>
                                    <w:keepNext/>
                                    <w:rPr>
                                      <w:color w:val="auto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auto"/>
                                      <w:szCs w:val="28"/>
                                    </w:rPr>
                                    <w:t>C1 a Cn</w:t>
                                  </w:r>
                                </w:p>
                              </w:tc>
                              <w:tc>
                                <w:tcPr>
                                  <w:tcW w:w="2970" w:type="dxa"/>
                                </w:tcPr>
                                <w:p w14:paraId="27399BD3" w14:textId="510F2264" w:rsidR="00C7168E" w:rsidRDefault="00C7168E" w:rsidP="004A7720">
                                  <w:pPr>
                                    <w:keepNext/>
                                    <w:rPr>
                                      <w:color w:val="auto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auto"/>
                                      <w:szCs w:val="28"/>
                                    </w:rPr>
                                    <w:t>P, G, C0</w:t>
                                  </w:r>
                                </w:p>
                              </w:tc>
                              <w:tc>
                                <w:tcPr>
                                  <w:tcW w:w="3276" w:type="dxa"/>
                                </w:tcPr>
                                <w:p w14:paraId="681BC684" w14:textId="5C6971A6" w:rsidR="00C7168E" w:rsidRDefault="00C46E73" w:rsidP="004A7720">
                                  <w:pPr>
                                    <w:keepNext/>
                                    <w:rPr>
                                      <w:color w:val="auto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auto"/>
                                      <w:szCs w:val="28"/>
                                    </w:rPr>
                                    <w:t>4 (Suma de productos)</w:t>
                                  </w:r>
                                </w:p>
                              </w:tc>
                            </w:tr>
                            <w:tr w:rsidR="00C7168E" w14:paraId="0E06C6DF" w14:textId="77777777" w:rsidTr="00C46E73">
                              <w:tc>
                                <w:tcPr>
                                  <w:tcW w:w="3114" w:type="dxa"/>
                                </w:tcPr>
                                <w:p w14:paraId="495AD43A" w14:textId="0D2708A2" w:rsidR="00C7168E" w:rsidRDefault="00C7168E" w:rsidP="004A7720">
                                  <w:pPr>
                                    <w:keepNext/>
                                    <w:rPr>
                                      <w:color w:val="auto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auto"/>
                                      <w:szCs w:val="28"/>
                                    </w:rPr>
                                    <w:t>Suma S</w:t>
                                  </w:r>
                                </w:p>
                              </w:tc>
                              <w:tc>
                                <w:tcPr>
                                  <w:tcW w:w="2970" w:type="dxa"/>
                                </w:tcPr>
                                <w:p w14:paraId="3C8C7E6D" w14:textId="2C53E0E8" w:rsidR="00C7168E" w:rsidRDefault="00C7168E" w:rsidP="004A7720">
                                  <w:pPr>
                                    <w:keepNext/>
                                    <w:rPr>
                                      <w:color w:val="auto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auto"/>
                                      <w:szCs w:val="28"/>
                                    </w:rPr>
                                    <w:t>C, A, B</w:t>
                                  </w:r>
                                </w:p>
                              </w:tc>
                              <w:tc>
                                <w:tcPr>
                                  <w:tcW w:w="3276" w:type="dxa"/>
                                </w:tcPr>
                                <w:p w14:paraId="74DAEEC4" w14:textId="596FC3F1" w:rsidR="00C7168E" w:rsidRDefault="00C7168E" w:rsidP="004A7720">
                                  <w:pPr>
                                    <w:keepNext/>
                                    <w:rPr>
                                      <w:color w:val="auto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auto"/>
                                      <w:szCs w:val="28"/>
                                    </w:rPr>
                                    <w:t>4 (XOR)</w:t>
                                  </w:r>
                                </w:p>
                              </w:tc>
                            </w:tr>
                            <w:tr w:rsidR="00C46E73" w14:paraId="722E7B38" w14:textId="77777777" w:rsidTr="00F25656">
                              <w:tc>
                                <w:tcPr>
                                  <w:tcW w:w="9360" w:type="dxa"/>
                                  <w:gridSpan w:val="3"/>
                                </w:tcPr>
                                <w:p w14:paraId="26324930" w14:textId="27ABCEE2" w:rsidR="00C46E73" w:rsidRPr="00C46E73" w:rsidRDefault="00C46E73" w:rsidP="004A7720">
                                  <w:pPr>
                                    <w:keepNext/>
                                    <w:rPr>
                                      <w:b/>
                                      <w:bCs/>
                                      <w:color w:val="auto"/>
                                      <w:szCs w:val="28"/>
                                    </w:rPr>
                                  </w:pPr>
                                  <w:r w:rsidRPr="00C46E73">
                                    <w:rPr>
                                      <w:b/>
                                      <w:bCs/>
                                      <w:color w:val="auto"/>
                                      <w:szCs w:val="28"/>
                                    </w:rPr>
                                    <w:t xml:space="preserve">RETARDO TOTAL =                    </w:t>
                                  </w:r>
                                  <w:r>
                                    <w:rPr>
                                      <w:b/>
                                      <w:bCs/>
                                      <w:color w:val="auto"/>
                                      <w:szCs w:val="28"/>
                                    </w:rPr>
                                    <w:t xml:space="preserve">                          11</w:t>
                                  </w:r>
                                  <w:r w:rsidRPr="00C46E73">
                                    <w:rPr>
                                      <w:b/>
                                      <w:bCs/>
                                      <w:color w:val="auto"/>
                                      <w:szCs w:val="28"/>
                                    </w:rPr>
                                    <w:t xml:space="preserve">                           </w:t>
                                  </w:r>
                                </w:p>
                              </w:tc>
                            </w:tr>
                          </w:tbl>
                          <w:p w14:paraId="2477EC80" w14:textId="77777777" w:rsidR="002A22B2" w:rsidRDefault="002A22B2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</w:p>
                          <w:p w14:paraId="573FDE86" w14:textId="2474753F" w:rsidR="001B057A" w:rsidRDefault="001B057A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  <w:r>
                              <w:rPr>
                                <w:color w:val="auto"/>
                                <w:szCs w:val="28"/>
                              </w:rPr>
                              <w:t>4.3.- Tarea 13:</w:t>
                            </w:r>
                          </w:p>
                          <w:p w14:paraId="22C2AA76" w14:textId="211229AA" w:rsidR="001B057A" w:rsidRDefault="001B057A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</w:p>
                          <w:p w14:paraId="50D52C75" w14:textId="795EBC57" w:rsidR="001B057A" w:rsidRDefault="001B057A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  <w:r>
                              <w:rPr>
                                <w:color w:val="auto"/>
                                <w:szCs w:val="28"/>
                              </w:rPr>
                              <w:t>4.4.- Tarea 14:</w:t>
                            </w:r>
                          </w:p>
                          <w:p w14:paraId="426C4FBD" w14:textId="503BE27F" w:rsidR="001B057A" w:rsidRDefault="001B057A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</w:p>
                          <w:p w14:paraId="246CFE00" w14:textId="6586BA0E" w:rsidR="001B057A" w:rsidRPr="001B057A" w:rsidRDefault="001B057A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  <w:r>
                              <w:rPr>
                                <w:color w:val="auto"/>
                                <w:szCs w:val="28"/>
                              </w:rPr>
                              <w:t>4.5.- Tarea 15: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FC281" id="_x0000_s1039" type="#_x0000_t202" style="position:absolute;margin-left:0;margin-top:44.15pt;width:507pt;height:624pt;z-index:2516623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" stroked="f">
                <v:textbox>
                  <w:txbxContent>
                    <w:p w14:paraId="085DBF1A" w14:textId="7D12EFF4" w:rsidR="00516445" w:rsidRDefault="001B057A" w:rsidP="004A7720">
                      <w:pPr>
                        <w:keepNext/>
                        <w:rPr>
                          <w:color w:val="auto"/>
                          <w:szCs w:val="28"/>
                        </w:rPr>
                      </w:pPr>
                      <w:r>
                        <w:rPr>
                          <w:color w:val="auto"/>
                          <w:szCs w:val="28"/>
                        </w:rPr>
                        <w:t>4.1.- Tarea 11:</w:t>
                      </w:r>
                    </w:p>
                    <w:p w14:paraId="22AFF2D3" w14:textId="77777777" w:rsidR="00FB4253" w:rsidRDefault="00FB4253" w:rsidP="004A7720">
                      <w:pPr>
                        <w:keepNext/>
                        <w:rPr>
                          <w:noProof/>
                        </w:rPr>
                      </w:pPr>
                    </w:p>
                    <w:p w14:paraId="5A8C6BB6" w14:textId="0209BCB3" w:rsidR="001B057A" w:rsidRDefault="00FB4253" w:rsidP="004A7720">
                      <w:pPr>
                        <w:keepNext/>
                        <w:rPr>
                          <w:color w:val="auto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442D5AD" wp14:editId="12BB6386">
                            <wp:extent cx="4086225" cy="2157041"/>
                            <wp:effectExtent l="0" t="0" r="0" b="0"/>
                            <wp:docPr id="60" name="Imagen 60" descr="Esquemátic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" name="Imagen 60" descr="Esquemático&#10;&#10;Descripción generada automáticamente"/>
                                    <pic:cNvPicPr/>
                                  </pic:nvPicPr>
                                  <pic:blipFill rotWithShape="1">
                                    <a:blip r:embed="rId31"/>
                                    <a:srcRect l="33696" t="36347" r="25290" b="2901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090797" cy="215945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A98DAF8" w14:textId="16940196" w:rsidR="00851562" w:rsidRDefault="00851562" w:rsidP="004A7720">
                      <w:pPr>
                        <w:keepNext/>
                        <w:rPr>
                          <w:color w:val="auto"/>
                          <w:szCs w:val="28"/>
                        </w:rPr>
                      </w:pPr>
                      <w:r>
                        <w:rPr>
                          <w:color w:val="auto"/>
                          <w:szCs w:val="28"/>
                        </w:rPr>
                        <w:t xml:space="preserve">RetardoS = </w:t>
                      </w:r>
                      <w:r w:rsidRPr="00851562">
                        <w:rPr>
                          <w:color w:val="auto"/>
                          <w:szCs w:val="28"/>
                          <w:highlight w:val="yellow"/>
                        </w:rPr>
                        <w:t>8T</w:t>
                      </w:r>
                    </w:p>
                    <w:p w14:paraId="470D98FB" w14:textId="1E23A98D" w:rsidR="00851562" w:rsidRDefault="00851562" w:rsidP="004A7720">
                      <w:pPr>
                        <w:keepNext/>
                        <w:rPr>
                          <w:color w:val="auto"/>
                          <w:szCs w:val="28"/>
                        </w:rPr>
                      </w:pPr>
                      <w:r>
                        <w:rPr>
                          <w:color w:val="auto"/>
                          <w:szCs w:val="28"/>
                        </w:rPr>
                        <w:t xml:space="preserve">RetardoPi = </w:t>
                      </w:r>
                      <w:r w:rsidRPr="00851562">
                        <w:rPr>
                          <w:color w:val="auto"/>
                          <w:szCs w:val="28"/>
                          <w:highlight w:val="yellow"/>
                        </w:rPr>
                        <w:t>3T</w:t>
                      </w:r>
                    </w:p>
                    <w:p w14:paraId="592C3E6B" w14:textId="1ACD68B2" w:rsidR="00851562" w:rsidRDefault="00851562" w:rsidP="004A7720">
                      <w:pPr>
                        <w:keepNext/>
                        <w:rPr>
                          <w:color w:val="auto"/>
                          <w:szCs w:val="28"/>
                        </w:rPr>
                      </w:pPr>
                      <w:r>
                        <w:rPr>
                          <w:color w:val="auto"/>
                          <w:szCs w:val="28"/>
                        </w:rPr>
                        <w:t xml:space="preserve">RetardoGi = </w:t>
                      </w:r>
                      <w:r w:rsidRPr="00851562">
                        <w:rPr>
                          <w:color w:val="auto"/>
                          <w:szCs w:val="28"/>
                          <w:highlight w:val="yellow"/>
                        </w:rPr>
                        <w:t>3T</w:t>
                      </w:r>
                    </w:p>
                    <w:p w14:paraId="5536285D" w14:textId="77777777" w:rsidR="00851562" w:rsidRDefault="00851562" w:rsidP="004A7720">
                      <w:pPr>
                        <w:keepNext/>
                        <w:rPr>
                          <w:color w:val="auto"/>
                          <w:szCs w:val="28"/>
                        </w:rPr>
                      </w:pPr>
                    </w:p>
                    <w:p w14:paraId="04CED7FE" w14:textId="3D85A9B0" w:rsidR="001B057A" w:rsidRDefault="001B057A" w:rsidP="004A7720">
                      <w:pPr>
                        <w:keepNext/>
                        <w:rPr>
                          <w:color w:val="auto"/>
                          <w:szCs w:val="28"/>
                        </w:rPr>
                      </w:pPr>
                      <w:r>
                        <w:rPr>
                          <w:color w:val="auto"/>
                          <w:szCs w:val="28"/>
                        </w:rPr>
                        <w:t>4.2.- Tarea 12:</w:t>
                      </w:r>
                    </w:p>
                    <w:p w14:paraId="4BCB891F" w14:textId="440DE7BA" w:rsidR="001B057A" w:rsidRDefault="001B057A" w:rsidP="004A7720">
                      <w:pPr>
                        <w:keepNext/>
                        <w:rPr>
                          <w:color w:val="auto"/>
                          <w:szCs w:val="28"/>
                        </w:rPr>
                      </w:pPr>
                    </w:p>
                    <w:p w14:paraId="647FAD40" w14:textId="598A29F1" w:rsidR="002A22B2" w:rsidRDefault="002A22B2" w:rsidP="004A7720">
                      <w:pPr>
                        <w:keepNext/>
                        <w:rPr>
                          <w:color w:val="auto"/>
                          <w:szCs w:val="28"/>
                        </w:rPr>
                      </w:pPr>
                      <w:r>
                        <w:rPr>
                          <w:color w:val="auto"/>
                          <w:szCs w:val="28"/>
                        </w:rPr>
                        <w:t>Retardo CLA:</w:t>
                      </w:r>
                    </w:p>
                    <w:tbl>
                      <w:tblPr>
                        <w:tblStyle w:val="Tablaconcuadrcula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3114"/>
                        <w:gridCol w:w="2970"/>
                        <w:gridCol w:w="3276"/>
                      </w:tblGrid>
                      <w:tr w:rsidR="00C7168E" w14:paraId="13728C71" w14:textId="77777777" w:rsidTr="00C46E73">
                        <w:tc>
                          <w:tcPr>
                            <w:tcW w:w="3114" w:type="dxa"/>
                          </w:tcPr>
                          <w:p w14:paraId="1D40762B" w14:textId="63750DE2" w:rsidR="00C7168E" w:rsidRDefault="00C7168E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  <w:r>
                              <w:rPr>
                                <w:color w:val="auto"/>
                                <w:szCs w:val="28"/>
                              </w:rPr>
                              <w:t>Generar y propagar</w:t>
                            </w:r>
                          </w:p>
                        </w:tc>
                        <w:tc>
                          <w:tcPr>
                            <w:tcW w:w="2970" w:type="dxa"/>
                          </w:tcPr>
                          <w:p w14:paraId="4D020066" w14:textId="26F3FF9C" w:rsidR="00C7168E" w:rsidRDefault="00C7168E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  <w:r>
                              <w:rPr>
                                <w:color w:val="auto"/>
                                <w:szCs w:val="28"/>
                              </w:rPr>
                              <w:t>A, B</w:t>
                            </w:r>
                          </w:p>
                        </w:tc>
                        <w:tc>
                          <w:tcPr>
                            <w:tcW w:w="3276" w:type="dxa"/>
                          </w:tcPr>
                          <w:p w14:paraId="60D62C68" w14:textId="445CDE06" w:rsidR="00C7168E" w:rsidRDefault="00C7168E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  <w:r>
                              <w:rPr>
                                <w:color w:val="auto"/>
                                <w:szCs w:val="28"/>
                              </w:rPr>
                              <w:t>3 (AND)</w:t>
                            </w:r>
                          </w:p>
                        </w:tc>
                      </w:tr>
                      <w:tr w:rsidR="00C7168E" w14:paraId="0C9BA021" w14:textId="77777777" w:rsidTr="00C46E73">
                        <w:tc>
                          <w:tcPr>
                            <w:tcW w:w="3114" w:type="dxa"/>
                          </w:tcPr>
                          <w:p w14:paraId="2C828BCA" w14:textId="0F9A474C" w:rsidR="00C7168E" w:rsidRDefault="00C7168E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  <w:r>
                              <w:rPr>
                                <w:color w:val="auto"/>
                                <w:szCs w:val="28"/>
                              </w:rPr>
                              <w:t>C1 a Cn</w:t>
                            </w:r>
                          </w:p>
                        </w:tc>
                        <w:tc>
                          <w:tcPr>
                            <w:tcW w:w="2970" w:type="dxa"/>
                          </w:tcPr>
                          <w:p w14:paraId="27399BD3" w14:textId="510F2264" w:rsidR="00C7168E" w:rsidRDefault="00C7168E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  <w:r>
                              <w:rPr>
                                <w:color w:val="auto"/>
                                <w:szCs w:val="28"/>
                              </w:rPr>
                              <w:t>P, G, C0</w:t>
                            </w:r>
                          </w:p>
                        </w:tc>
                        <w:tc>
                          <w:tcPr>
                            <w:tcW w:w="3276" w:type="dxa"/>
                          </w:tcPr>
                          <w:p w14:paraId="681BC684" w14:textId="5C6971A6" w:rsidR="00C7168E" w:rsidRDefault="00C46E73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  <w:r>
                              <w:rPr>
                                <w:color w:val="auto"/>
                                <w:szCs w:val="28"/>
                              </w:rPr>
                              <w:t>4 (Suma de productos)</w:t>
                            </w:r>
                          </w:p>
                        </w:tc>
                      </w:tr>
                      <w:tr w:rsidR="00C7168E" w14:paraId="0E06C6DF" w14:textId="77777777" w:rsidTr="00C46E73">
                        <w:tc>
                          <w:tcPr>
                            <w:tcW w:w="3114" w:type="dxa"/>
                          </w:tcPr>
                          <w:p w14:paraId="495AD43A" w14:textId="0D2708A2" w:rsidR="00C7168E" w:rsidRDefault="00C7168E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  <w:r>
                              <w:rPr>
                                <w:color w:val="auto"/>
                                <w:szCs w:val="28"/>
                              </w:rPr>
                              <w:t>Suma S</w:t>
                            </w:r>
                          </w:p>
                        </w:tc>
                        <w:tc>
                          <w:tcPr>
                            <w:tcW w:w="2970" w:type="dxa"/>
                          </w:tcPr>
                          <w:p w14:paraId="3C8C7E6D" w14:textId="2C53E0E8" w:rsidR="00C7168E" w:rsidRDefault="00C7168E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  <w:r>
                              <w:rPr>
                                <w:color w:val="auto"/>
                                <w:szCs w:val="28"/>
                              </w:rPr>
                              <w:t>C, A, B</w:t>
                            </w:r>
                          </w:p>
                        </w:tc>
                        <w:tc>
                          <w:tcPr>
                            <w:tcW w:w="3276" w:type="dxa"/>
                          </w:tcPr>
                          <w:p w14:paraId="74DAEEC4" w14:textId="596FC3F1" w:rsidR="00C7168E" w:rsidRDefault="00C7168E" w:rsidP="004A7720">
                            <w:pPr>
                              <w:keepNext/>
                              <w:rPr>
                                <w:color w:val="auto"/>
                                <w:szCs w:val="28"/>
                              </w:rPr>
                            </w:pPr>
                            <w:r>
                              <w:rPr>
                                <w:color w:val="auto"/>
                                <w:szCs w:val="28"/>
                              </w:rPr>
                              <w:t>4 (XOR)</w:t>
                            </w:r>
                          </w:p>
                        </w:tc>
                      </w:tr>
                      <w:tr w:rsidR="00C46E73" w14:paraId="722E7B38" w14:textId="77777777" w:rsidTr="00F25656">
                        <w:tc>
                          <w:tcPr>
                            <w:tcW w:w="9360" w:type="dxa"/>
                            <w:gridSpan w:val="3"/>
                          </w:tcPr>
                          <w:p w14:paraId="26324930" w14:textId="27ABCEE2" w:rsidR="00C46E73" w:rsidRPr="00C46E73" w:rsidRDefault="00C46E73" w:rsidP="004A7720">
                            <w:pPr>
                              <w:keepNext/>
                              <w:rPr>
                                <w:b/>
                                <w:bCs/>
                                <w:color w:val="auto"/>
                                <w:szCs w:val="28"/>
                              </w:rPr>
                            </w:pPr>
                            <w:r w:rsidRPr="00C46E73">
                              <w:rPr>
                                <w:b/>
                                <w:bCs/>
                                <w:color w:val="auto"/>
                                <w:szCs w:val="28"/>
                              </w:rPr>
                              <w:t xml:space="preserve">RETARDO TOTAL =                    </w:t>
                            </w:r>
                            <w:r>
                              <w:rPr>
                                <w:b/>
                                <w:bCs/>
                                <w:color w:val="auto"/>
                                <w:szCs w:val="28"/>
                              </w:rPr>
                              <w:t xml:space="preserve">                          11</w:t>
                            </w:r>
                            <w:r w:rsidRPr="00C46E73">
                              <w:rPr>
                                <w:b/>
                                <w:bCs/>
                                <w:color w:val="auto"/>
                                <w:szCs w:val="28"/>
                              </w:rPr>
                              <w:t xml:space="preserve">                           </w:t>
                            </w:r>
                          </w:p>
                        </w:tc>
                      </w:tr>
                    </w:tbl>
                    <w:p w14:paraId="2477EC80" w14:textId="77777777" w:rsidR="002A22B2" w:rsidRDefault="002A22B2" w:rsidP="004A7720">
                      <w:pPr>
                        <w:keepNext/>
                        <w:rPr>
                          <w:color w:val="auto"/>
                          <w:szCs w:val="28"/>
                        </w:rPr>
                      </w:pPr>
                    </w:p>
                    <w:p w14:paraId="573FDE86" w14:textId="2474753F" w:rsidR="001B057A" w:rsidRDefault="001B057A" w:rsidP="004A7720">
                      <w:pPr>
                        <w:keepNext/>
                        <w:rPr>
                          <w:color w:val="auto"/>
                          <w:szCs w:val="28"/>
                        </w:rPr>
                      </w:pPr>
                      <w:r>
                        <w:rPr>
                          <w:color w:val="auto"/>
                          <w:szCs w:val="28"/>
                        </w:rPr>
                        <w:t>4.3.- Tarea 13:</w:t>
                      </w:r>
                    </w:p>
                    <w:p w14:paraId="22C2AA76" w14:textId="211229AA" w:rsidR="001B057A" w:rsidRDefault="001B057A" w:rsidP="004A7720">
                      <w:pPr>
                        <w:keepNext/>
                        <w:rPr>
                          <w:color w:val="auto"/>
                          <w:szCs w:val="28"/>
                        </w:rPr>
                      </w:pPr>
                    </w:p>
                    <w:p w14:paraId="50D52C75" w14:textId="795EBC57" w:rsidR="001B057A" w:rsidRDefault="001B057A" w:rsidP="004A7720">
                      <w:pPr>
                        <w:keepNext/>
                        <w:rPr>
                          <w:color w:val="auto"/>
                          <w:szCs w:val="28"/>
                        </w:rPr>
                      </w:pPr>
                      <w:r>
                        <w:rPr>
                          <w:color w:val="auto"/>
                          <w:szCs w:val="28"/>
                        </w:rPr>
                        <w:t>4.4.- Tarea 14:</w:t>
                      </w:r>
                    </w:p>
                    <w:p w14:paraId="426C4FBD" w14:textId="503BE27F" w:rsidR="001B057A" w:rsidRDefault="001B057A" w:rsidP="004A7720">
                      <w:pPr>
                        <w:keepNext/>
                        <w:rPr>
                          <w:color w:val="auto"/>
                          <w:szCs w:val="28"/>
                        </w:rPr>
                      </w:pPr>
                    </w:p>
                    <w:p w14:paraId="246CFE00" w14:textId="6586BA0E" w:rsidR="001B057A" w:rsidRPr="001B057A" w:rsidRDefault="001B057A" w:rsidP="004A7720">
                      <w:pPr>
                        <w:keepNext/>
                        <w:rPr>
                          <w:color w:val="auto"/>
                          <w:szCs w:val="28"/>
                        </w:rPr>
                      </w:pPr>
                      <w:r>
                        <w:rPr>
                          <w:color w:val="auto"/>
                          <w:szCs w:val="28"/>
                        </w:rPr>
                        <w:t>4.5.- Tarea 15: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bookmarkEnd w:id="4"/>
      <w:r w:rsidRPr="004A7720">
        <w:rPr>
          <w:rFonts w:eastAsiaTheme="minorHAnsi"/>
          <w:b/>
          <w:bCs/>
          <w:i w:val="0"/>
          <w:sz w:val="44"/>
          <w:szCs w:val="44"/>
        </w:rPr>
        <w:t>FASE 4</w:t>
      </w:r>
    </w:p>
    <w:p w14:paraId="7A680006" w14:textId="77777777" w:rsidR="001B057A" w:rsidRDefault="001B057A">
      <w:pPr>
        <w:spacing w:after="200"/>
        <w:rPr>
          <w:rFonts w:asciiTheme="majorHAnsi" w:eastAsiaTheme="minorHAnsi" w:hAnsiTheme="majorHAnsi" w:cs="Times New Roman"/>
          <w:b/>
          <w:bCs/>
          <w:color w:val="auto"/>
          <w:sz w:val="44"/>
          <w:szCs w:val="44"/>
        </w:rPr>
      </w:pPr>
      <w:r>
        <w:rPr>
          <w:rFonts w:eastAsiaTheme="minorHAnsi"/>
          <w:b/>
          <w:bCs/>
          <w:i/>
          <w:sz w:val="44"/>
          <w:szCs w:val="44"/>
        </w:rPr>
        <w:br w:type="page"/>
      </w:r>
    </w:p>
    <w:p w14:paraId="1BDDC72F" w14:textId="2C41D9E9" w:rsidR="00E517FE" w:rsidRPr="004A7720" w:rsidRDefault="001B057A" w:rsidP="00D6549A">
      <w:pPr>
        <w:pStyle w:val="Ttulo3"/>
        <w:rPr>
          <w:rFonts w:eastAsiaTheme="minorHAnsi"/>
          <w:b/>
          <w:i w:val="0"/>
          <w:sz w:val="44"/>
        </w:rPr>
      </w:pPr>
      <w:r w:rsidRPr="001B057A">
        <w:rPr>
          <w:noProof/>
          <w:color w:val="161718" w:themeColor="text1"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7E4A3BD3" wp14:editId="730481D6">
                <wp:simplePos x="0" y="0"/>
                <wp:positionH relativeFrom="margin">
                  <wp:align>right</wp:align>
                </wp:positionH>
                <wp:positionV relativeFrom="paragraph">
                  <wp:posOffset>496570</wp:posOffset>
                </wp:positionV>
                <wp:extent cx="6067425" cy="8439150"/>
                <wp:effectExtent l="0" t="0" r="9525" b="0"/>
                <wp:wrapSquare wrapText="bothSides"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8439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21C73E" w14:textId="795050FE" w:rsidR="001B057A" w:rsidRDefault="008A01CA">
                            <w:pPr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5.1.- Tarea 16:</w:t>
                            </w:r>
                          </w:p>
                          <w:p w14:paraId="6F9780C4" w14:textId="160240EB" w:rsidR="00D179A8" w:rsidRDefault="00D179A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3C304A" wp14:editId="4A400B67">
                                  <wp:extent cx="3063750" cy="4095750"/>
                                  <wp:effectExtent l="0" t="0" r="3810" b="0"/>
                                  <wp:docPr id="16" name="Imagen 16" descr="Diagrama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Imagen 16" descr="Diagrama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8319" cy="41018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812A52" w14:textId="2E1E7884" w:rsidR="00D94916" w:rsidRPr="00D179A8" w:rsidRDefault="00D94916">
                            <w:r w:rsidRPr="00D94916">
                              <w:drawing>
                                <wp:inline distT="0" distB="0" distL="0" distR="0" wp14:anchorId="62022722" wp14:editId="0AAC265E">
                                  <wp:extent cx="5019675" cy="3532705"/>
                                  <wp:effectExtent l="0" t="0" r="0" b="0"/>
                                  <wp:docPr id="23" name="Imagen 23" descr="Diagrama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Imagen 23" descr="Diagrama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24458" cy="35360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A3BD3" id="_x0000_s1040" type="#_x0000_t202" style="position:absolute;margin-left:426.55pt;margin-top:39.1pt;width:477.75pt;height:664.5pt;z-index:25169408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" stroked="f">
                <v:textbox>
                  <w:txbxContent>
                    <w:p w14:paraId="4021C73E" w14:textId="795050FE" w:rsidR="001B057A" w:rsidRDefault="008A01CA">
                      <w:pPr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5.1.- Tarea 16:</w:t>
                      </w:r>
                    </w:p>
                    <w:p w14:paraId="6F9780C4" w14:textId="160240EB" w:rsidR="00D179A8" w:rsidRDefault="00D179A8">
                      <w:r>
                        <w:rPr>
                          <w:noProof/>
                        </w:rPr>
                        <w:drawing>
                          <wp:inline distT="0" distB="0" distL="0" distR="0" wp14:anchorId="613C304A" wp14:editId="4A400B67">
                            <wp:extent cx="3063750" cy="4095750"/>
                            <wp:effectExtent l="0" t="0" r="3810" b="0"/>
                            <wp:docPr id="16" name="Imagen 16" descr="Diagrama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Imagen 16" descr="Diagrama&#10;&#10;Descripción generada automáticamente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8319" cy="41018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812A52" w14:textId="2E1E7884" w:rsidR="00D94916" w:rsidRPr="00D179A8" w:rsidRDefault="00D94916">
                      <w:r w:rsidRPr="00D94916">
                        <w:drawing>
                          <wp:inline distT="0" distB="0" distL="0" distR="0" wp14:anchorId="62022722" wp14:editId="0AAC265E">
                            <wp:extent cx="5019675" cy="3532705"/>
                            <wp:effectExtent l="0" t="0" r="0" b="0"/>
                            <wp:docPr id="23" name="Imagen 23" descr="Diagrama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Imagen 23" descr="Diagrama&#10;&#10;Descripción generada automáticamente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24458" cy="35360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eastAsiaTheme="minorHAnsi"/>
          <w:b/>
          <w:i w:val="0"/>
          <w:sz w:val="44"/>
        </w:rPr>
        <w:t>5.- FASE 5</w:t>
      </w:r>
    </w:p>
    <w:p w14:paraId="5F00A1F7" w14:textId="5ACB277D" w:rsidR="00D179A8" w:rsidRDefault="00D179A8" w:rsidP="004A7720">
      <w:pPr>
        <w:spacing w:after="200"/>
        <w:rPr>
          <w:color w:val="161718" w:themeColor="text1"/>
        </w:rPr>
      </w:pPr>
    </w:p>
    <w:p w14:paraId="2F1BBE35" w14:textId="77777777" w:rsidR="00D179A8" w:rsidRDefault="00D179A8" w:rsidP="00D179A8">
      <w:pPr>
        <w:rPr>
          <w:color w:val="auto"/>
        </w:rPr>
      </w:pPr>
      <w:r>
        <w:rPr>
          <w:color w:val="auto"/>
        </w:rPr>
        <w:lastRenderedPageBreak/>
        <w:t>5.2.- Tarea 17:</w:t>
      </w:r>
    </w:p>
    <w:p w14:paraId="565CB13F" w14:textId="35F50484" w:rsidR="00D179A8" w:rsidRDefault="00D179A8" w:rsidP="00D179A8">
      <w:pPr>
        <w:rPr>
          <w:color w:val="auto"/>
        </w:rPr>
      </w:pPr>
      <w:r>
        <w:rPr>
          <w:noProof/>
        </w:rPr>
        <w:drawing>
          <wp:inline distT="0" distB="0" distL="0" distR="0" wp14:anchorId="13BB1738" wp14:editId="0B767BF7">
            <wp:extent cx="5401429" cy="6277851"/>
            <wp:effectExtent l="0" t="0" r="8890" b="8890"/>
            <wp:docPr id="19" name="Imagen 19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Diagrama, Esquemát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AAC9" w14:textId="77777777" w:rsidR="008A6C21" w:rsidRDefault="008A6C21" w:rsidP="00D179A8">
      <w:pPr>
        <w:rPr>
          <w:color w:val="auto"/>
        </w:rPr>
      </w:pPr>
    </w:p>
    <w:p w14:paraId="7BF25860" w14:textId="77777777" w:rsidR="008A6C21" w:rsidRDefault="008A6C21" w:rsidP="00D179A8">
      <w:pPr>
        <w:rPr>
          <w:color w:val="auto"/>
        </w:rPr>
      </w:pPr>
    </w:p>
    <w:p w14:paraId="65F182AB" w14:textId="2081EB84" w:rsidR="008A6C21" w:rsidRDefault="006D5E3B" w:rsidP="00D179A8">
      <w:pPr>
        <w:rPr>
          <w:color w:val="auto"/>
        </w:rPr>
      </w:pPr>
      <w:r w:rsidRPr="006D5E3B">
        <w:lastRenderedPageBreak/>
        <w:drawing>
          <wp:inline distT="0" distB="0" distL="0" distR="0" wp14:anchorId="3334FBE7" wp14:editId="5D2BA2DE">
            <wp:extent cx="6097270" cy="8148955"/>
            <wp:effectExtent l="0" t="0" r="0" b="4445"/>
            <wp:docPr id="24" name="Imagen 24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Diagrama, Esquemát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81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168B" w14:textId="77777777" w:rsidR="008A6C21" w:rsidRDefault="008A6C21" w:rsidP="00D179A8">
      <w:pPr>
        <w:rPr>
          <w:color w:val="auto"/>
        </w:rPr>
      </w:pPr>
    </w:p>
    <w:p w14:paraId="73D1A2D5" w14:textId="77777777" w:rsidR="008A6C21" w:rsidRDefault="008A6C21" w:rsidP="00D179A8">
      <w:pPr>
        <w:rPr>
          <w:color w:val="auto"/>
        </w:rPr>
      </w:pPr>
    </w:p>
    <w:p w14:paraId="3463DB17" w14:textId="77777777" w:rsidR="008A6C21" w:rsidRDefault="008A6C21" w:rsidP="00D179A8">
      <w:pPr>
        <w:rPr>
          <w:color w:val="auto"/>
        </w:rPr>
      </w:pPr>
    </w:p>
    <w:p w14:paraId="170B30A1" w14:textId="77777777" w:rsidR="008A6C21" w:rsidRDefault="008A6C21" w:rsidP="00D179A8">
      <w:pPr>
        <w:rPr>
          <w:color w:val="auto"/>
        </w:rPr>
      </w:pPr>
    </w:p>
    <w:p w14:paraId="5012C2CB" w14:textId="77777777" w:rsidR="008A6C21" w:rsidRDefault="008A6C21" w:rsidP="00D179A8">
      <w:pPr>
        <w:rPr>
          <w:color w:val="auto"/>
        </w:rPr>
      </w:pPr>
    </w:p>
    <w:p w14:paraId="3D08AE5B" w14:textId="127C92A7" w:rsidR="00D179A8" w:rsidRPr="008A01CA" w:rsidRDefault="00D179A8" w:rsidP="00D179A8">
      <w:pPr>
        <w:rPr>
          <w:color w:val="auto"/>
        </w:rPr>
      </w:pPr>
      <w:r>
        <w:rPr>
          <w:color w:val="auto"/>
        </w:rPr>
        <w:lastRenderedPageBreak/>
        <w:t>5.3.- Tarea 18:</w:t>
      </w:r>
    </w:p>
    <w:p w14:paraId="49ADFDAB" w14:textId="77777777" w:rsidR="00D94916" w:rsidRDefault="00F74577">
      <w:pPr>
        <w:spacing w:after="200"/>
        <w:rPr>
          <w:color w:val="161718" w:themeColor="text1"/>
        </w:rPr>
      </w:pPr>
      <w:r w:rsidRPr="00F74577">
        <w:drawing>
          <wp:inline distT="0" distB="0" distL="0" distR="0" wp14:anchorId="0FE8E3E6" wp14:editId="5F64733E">
            <wp:extent cx="6097270" cy="3666490"/>
            <wp:effectExtent l="0" t="0" r="0" b="0"/>
            <wp:docPr id="22" name="Imagen 22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Diagrama, Esquemátic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61718" w:themeColor="text1"/>
        </w:rPr>
        <w:t xml:space="preserve">T total = </w:t>
      </w:r>
      <w:r w:rsidRPr="00F74577">
        <w:rPr>
          <w:color w:val="161718" w:themeColor="text1"/>
          <w:highlight w:val="yellow"/>
        </w:rPr>
        <w:t>53T</w:t>
      </w:r>
    </w:p>
    <w:p w14:paraId="34246BB1" w14:textId="77777777" w:rsidR="00D94916" w:rsidRDefault="00D94916">
      <w:pPr>
        <w:spacing w:after="200"/>
        <w:rPr>
          <w:color w:val="161718" w:themeColor="text1"/>
        </w:rPr>
      </w:pPr>
      <w:r>
        <w:rPr>
          <w:color w:val="161718" w:themeColor="text1"/>
        </w:rPr>
        <w:t>Área Total = (4*HA) + (8*FA) + (16*AND) =</w:t>
      </w:r>
    </w:p>
    <w:p w14:paraId="3BC6F5A9" w14:textId="497CCA5C" w:rsidR="00E517FE" w:rsidRPr="004A7720" w:rsidRDefault="00D94916" w:rsidP="004A7720">
      <w:pPr>
        <w:spacing w:after="200"/>
        <w:rPr>
          <w:color w:val="161718" w:themeColor="text1"/>
        </w:rPr>
      </w:pPr>
      <w:r>
        <w:rPr>
          <w:color w:val="161718" w:themeColor="text1"/>
        </w:rPr>
        <w:tab/>
      </w:r>
      <w:r>
        <w:rPr>
          <w:color w:val="161718" w:themeColor="text1"/>
        </w:rPr>
        <w:tab/>
        <w:t xml:space="preserve">= (4*14) + (8*34) + (16*6) = </w:t>
      </w:r>
      <w:r w:rsidRPr="00D94916">
        <w:rPr>
          <w:color w:val="161718" w:themeColor="text1"/>
          <w:highlight w:val="yellow"/>
        </w:rPr>
        <w:t>424</w:t>
      </w:r>
    </w:p>
    <w:sectPr w:rsidR="00E517FE" w:rsidRPr="004A7720" w:rsidSect="0029136D">
      <w:headerReference w:type="default" r:id="rId37"/>
      <w:footerReference w:type="default" r:id="rId38"/>
      <w:footerReference w:type="first" r:id="rId39"/>
      <w:pgSz w:w="11906" w:h="16838" w:code="9"/>
      <w:pgMar w:top="720" w:right="1152" w:bottom="720" w:left="1152" w:header="0" w:footer="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7C6EC6" w14:textId="77777777" w:rsidR="007353BC" w:rsidRDefault="007353BC" w:rsidP="004B7E44">
      <w:r>
        <w:separator/>
      </w:r>
    </w:p>
  </w:endnote>
  <w:endnote w:type="continuationSeparator" w:id="0">
    <w:p w14:paraId="7F497404" w14:textId="77777777" w:rsidR="007353BC" w:rsidRDefault="007353BC" w:rsidP="004B7E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5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12258"/>
    </w:tblGrid>
    <w:tr w:rsidR="004B7E44" w14:paraId="798D9410" w14:textId="77777777" w:rsidTr="004B7E44">
      <w:trPr>
        <w:trHeight w:val="730"/>
        <w:jc w:val="center"/>
      </w:trPr>
      <w:tc>
        <w:tcPr>
          <w:tcW w:w="12258" w:type="dxa"/>
          <w:tcBorders>
            <w:top w:val="nil"/>
            <w:left w:val="nil"/>
            <w:bottom w:val="nil"/>
            <w:right w:val="nil"/>
          </w:tcBorders>
          <w:shd w:val="clear" w:color="auto" w:fill="161718" w:themeFill="text1"/>
          <w:vAlign w:val="center"/>
        </w:tcPr>
        <w:p w14:paraId="618D01DE" w14:textId="4B76C561" w:rsidR="00F13C59" w:rsidRDefault="00F13C59" w:rsidP="00F13C59">
          <w:pPr>
            <w:pStyle w:val="Piedepgina"/>
            <w:rPr>
              <w:lang w:bidi="es-ES"/>
            </w:rPr>
          </w:pPr>
          <w:r>
            <w:rPr>
              <w:lang w:bidi="es-ES"/>
            </w:rPr>
            <w:t>Estructura de Computadors</w:t>
          </w:r>
        </w:p>
      </w:tc>
    </w:tr>
  </w:tbl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261910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90774F" w14:textId="77777777" w:rsidR="005A718F" w:rsidRDefault="005A718F" w:rsidP="004B7E44">
        <w:pPr>
          <w:pStyle w:val="Piedepgina"/>
        </w:pPr>
        <w:r>
          <w:rPr>
            <w:lang w:bidi="es-ES"/>
          </w:rPr>
          <w:fldChar w:fldCharType="begin"/>
        </w:r>
        <w:r>
          <w:rPr>
            <w:lang w:bidi="es-ES"/>
          </w:rPr>
          <w:instrText xml:space="preserve"> PAGE   \* MERGEFORMAT </w:instrText>
        </w:r>
        <w:r>
          <w:rPr>
            <w:lang w:bidi="es-ES"/>
          </w:rPr>
          <w:fldChar w:fldCharType="separate"/>
        </w:r>
        <w:r w:rsidR="009120E9">
          <w:rPr>
            <w:noProof/>
            <w:lang w:bidi="es-ES"/>
          </w:rPr>
          <w:t>1</w:t>
        </w:r>
        <w:r>
          <w:rPr>
            <w:noProof/>
            <w:lang w:bidi="es-ES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D400E0" w14:textId="77777777" w:rsidR="007353BC" w:rsidRDefault="007353BC" w:rsidP="004B7E44">
      <w:r>
        <w:separator/>
      </w:r>
    </w:p>
  </w:footnote>
  <w:footnote w:type="continuationSeparator" w:id="0">
    <w:p w14:paraId="4C92D6CD" w14:textId="77777777" w:rsidR="007353BC" w:rsidRDefault="007353BC" w:rsidP="004B7E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10" w:type="dxa"/>
      <w:tblInd w:w="-113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210"/>
    </w:tblGrid>
    <w:tr w:rsidR="004B7E44" w14:paraId="5545CCAB" w14:textId="77777777" w:rsidTr="004B7E44">
      <w:trPr>
        <w:trHeight w:val="1318"/>
      </w:trPr>
      <w:tc>
        <w:tcPr>
          <w:tcW w:w="12210" w:type="dxa"/>
          <w:tcBorders>
            <w:top w:val="nil"/>
            <w:left w:val="nil"/>
            <w:bottom w:val="nil"/>
            <w:right w:val="nil"/>
          </w:tcBorders>
        </w:tcPr>
        <w:p w14:paraId="0CCDFBE9" w14:textId="77777777" w:rsidR="004B7E44" w:rsidRDefault="004B7E44" w:rsidP="004B7E44">
          <w:pPr>
            <w:pStyle w:val="Encabezado"/>
          </w:pPr>
          <w:r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419B6D72" wp14:editId="02C288DB">
                    <wp:extent cx="1352282" cy="592428"/>
                    <wp:effectExtent l="0" t="0" r="635" b="0"/>
                    <wp:docPr id="11" name="Rectángulo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352282" cy="59242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D90B73A" w14:textId="77777777" w:rsidR="004B7E44" w:rsidRPr="004B7E44" w:rsidRDefault="004B7E44" w:rsidP="004B7E44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 w:rsidRPr="004B7E44">
                                  <w:rPr>
                                    <w:b/>
                                    <w:lang w:bidi="es-ES"/>
                                  </w:rPr>
                                  <w:fldChar w:fldCharType="begin"/>
                                </w:r>
                                <w:r w:rsidRPr="004B7E44">
                                  <w:rPr>
                                    <w:b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 w:rsidRPr="004B7E44">
                                  <w:rPr>
                                    <w:b/>
                                    <w:lang w:bidi="es-ES"/>
                                  </w:rPr>
                                  <w:fldChar w:fldCharType="separate"/>
                                </w:r>
                                <w:r w:rsidR="009120E9">
                                  <w:rPr>
                                    <w:b/>
                                    <w:noProof/>
                                    <w:lang w:bidi="es-ES"/>
                                  </w:rPr>
                                  <w:t>2</w:t>
                                </w:r>
                                <w:r w:rsidRPr="004B7E44">
                                  <w:rPr>
                                    <w:b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w14:anchorId="419B6D72" id="Rectángulo 11" o:spid="_x0000_s1041" style="width:106.5pt;height:4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" fillcolor="#a4063e [3204]" stroked="f" strokeweight="2pt">
                    <v:textbox>
                      <w:txbxContent>
                        <w:p w14:paraId="1D90B73A" w14:textId="77777777" w:rsidR="004B7E44" w:rsidRPr="004B7E44" w:rsidRDefault="004B7E44" w:rsidP="004B7E44">
                          <w:pPr>
                            <w:jc w:val="center"/>
                            <w:rPr>
                              <w:b/>
                            </w:rPr>
                          </w:pPr>
                          <w:r w:rsidRPr="004B7E44">
                            <w:rPr>
                              <w:b/>
                              <w:lang w:bidi="es-ES"/>
                            </w:rPr>
                            <w:fldChar w:fldCharType="begin"/>
                          </w:r>
                          <w:r w:rsidRPr="004B7E44">
                            <w:rPr>
                              <w:b/>
                              <w:lang w:bidi="es-ES"/>
                            </w:rPr>
                            <w:instrText xml:space="preserve"> PAGE  \* Arabic  \* MERGEFORMAT </w:instrText>
                          </w:r>
                          <w:r w:rsidRPr="004B7E44">
                            <w:rPr>
                              <w:b/>
                              <w:lang w:bidi="es-ES"/>
                            </w:rPr>
                            <w:fldChar w:fldCharType="separate"/>
                          </w:r>
                          <w:r w:rsidR="009120E9">
                            <w:rPr>
                              <w:b/>
                              <w:noProof/>
                              <w:lang w:bidi="es-ES"/>
                            </w:rPr>
                            <w:t>2</w:t>
                          </w:r>
                          <w:r w:rsidRPr="004B7E44">
                            <w:rPr>
                              <w:b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  <w10:anchorlock/>
                  </v:rect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200E29"/>
    <w:multiLevelType w:val="hybridMultilevel"/>
    <w:tmpl w:val="DBA01322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309F71E6"/>
    <w:multiLevelType w:val="hybridMultilevel"/>
    <w:tmpl w:val="36221EC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F77330"/>
    <w:multiLevelType w:val="multilevel"/>
    <w:tmpl w:val="00480D2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7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160"/>
      </w:pPr>
      <w:rPr>
        <w:rFonts w:hint="default"/>
      </w:rPr>
    </w:lvl>
  </w:abstractNum>
  <w:abstractNum w:abstractNumId="3" w15:restartNumberingAfterBreak="0">
    <w:nsid w:val="39F77F09"/>
    <w:multiLevelType w:val="hybridMultilevel"/>
    <w:tmpl w:val="9A3C55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A2467A"/>
    <w:multiLevelType w:val="hybridMultilevel"/>
    <w:tmpl w:val="CA48C05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B245E5"/>
    <w:multiLevelType w:val="hybridMultilevel"/>
    <w:tmpl w:val="298E84E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DF6CEA"/>
    <w:multiLevelType w:val="multilevel"/>
    <w:tmpl w:val="5AEC80C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A5F6137"/>
    <w:multiLevelType w:val="multilevel"/>
    <w:tmpl w:val="ABDEFC4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CF6334C"/>
    <w:multiLevelType w:val="hybridMultilevel"/>
    <w:tmpl w:val="50D09EC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1B4DEC"/>
    <w:multiLevelType w:val="multilevel"/>
    <w:tmpl w:val="2D740E8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20C5078"/>
    <w:multiLevelType w:val="hybridMultilevel"/>
    <w:tmpl w:val="B31CD34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00624D"/>
    <w:multiLevelType w:val="hybridMultilevel"/>
    <w:tmpl w:val="ED4AEF88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58C42255"/>
    <w:multiLevelType w:val="hybridMultilevel"/>
    <w:tmpl w:val="95B83BB6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59724248"/>
    <w:multiLevelType w:val="hybridMultilevel"/>
    <w:tmpl w:val="F4A8705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57101D"/>
    <w:multiLevelType w:val="hybridMultilevel"/>
    <w:tmpl w:val="A33229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F9535A"/>
    <w:multiLevelType w:val="multilevel"/>
    <w:tmpl w:val="D07004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40B35B4"/>
    <w:multiLevelType w:val="hybridMultilevel"/>
    <w:tmpl w:val="3482B3B6"/>
    <w:lvl w:ilvl="0" w:tplc="52D419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63A138A"/>
    <w:multiLevelType w:val="hybridMultilevel"/>
    <w:tmpl w:val="3D62591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A15EF3"/>
    <w:multiLevelType w:val="multilevel"/>
    <w:tmpl w:val="B61AAF2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7"/>
  </w:num>
  <w:num w:numId="3">
    <w:abstractNumId w:val="16"/>
  </w:num>
  <w:num w:numId="4">
    <w:abstractNumId w:val="15"/>
  </w:num>
  <w:num w:numId="5">
    <w:abstractNumId w:val="7"/>
  </w:num>
  <w:num w:numId="6">
    <w:abstractNumId w:val="18"/>
  </w:num>
  <w:num w:numId="7">
    <w:abstractNumId w:val="6"/>
  </w:num>
  <w:num w:numId="8">
    <w:abstractNumId w:val="9"/>
  </w:num>
  <w:num w:numId="9">
    <w:abstractNumId w:val="4"/>
  </w:num>
  <w:num w:numId="10">
    <w:abstractNumId w:val="1"/>
  </w:num>
  <w:num w:numId="11">
    <w:abstractNumId w:val="10"/>
  </w:num>
  <w:num w:numId="12">
    <w:abstractNumId w:val="12"/>
  </w:num>
  <w:num w:numId="13">
    <w:abstractNumId w:val="11"/>
  </w:num>
  <w:num w:numId="14">
    <w:abstractNumId w:val="3"/>
  </w:num>
  <w:num w:numId="15">
    <w:abstractNumId w:val="0"/>
  </w:num>
  <w:num w:numId="16">
    <w:abstractNumId w:val="13"/>
  </w:num>
  <w:num w:numId="17">
    <w:abstractNumId w:val="8"/>
  </w:num>
  <w:num w:numId="18">
    <w:abstractNumId w:val="14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6445"/>
    <w:rsid w:val="00095C49"/>
    <w:rsid w:val="000D3DCF"/>
    <w:rsid w:val="00112BC3"/>
    <w:rsid w:val="0013451A"/>
    <w:rsid w:val="00161F1E"/>
    <w:rsid w:val="0016554A"/>
    <w:rsid w:val="001B057A"/>
    <w:rsid w:val="001C5CC1"/>
    <w:rsid w:val="001E2074"/>
    <w:rsid w:val="001E55BA"/>
    <w:rsid w:val="00287AFD"/>
    <w:rsid w:val="0029136D"/>
    <w:rsid w:val="00293739"/>
    <w:rsid w:val="00293B83"/>
    <w:rsid w:val="002A05F6"/>
    <w:rsid w:val="002A22B2"/>
    <w:rsid w:val="002C5EFC"/>
    <w:rsid w:val="00340F82"/>
    <w:rsid w:val="004528A0"/>
    <w:rsid w:val="00475DFC"/>
    <w:rsid w:val="00476AE0"/>
    <w:rsid w:val="00494506"/>
    <w:rsid w:val="004A2431"/>
    <w:rsid w:val="004A7720"/>
    <w:rsid w:val="004B7E44"/>
    <w:rsid w:val="004D5252"/>
    <w:rsid w:val="004D6395"/>
    <w:rsid w:val="004E597C"/>
    <w:rsid w:val="004F2B86"/>
    <w:rsid w:val="005151DA"/>
    <w:rsid w:val="00516445"/>
    <w:rsid w:val="00527503"/>
    <w:rsid w:val="005328F5"/>
    <w:rsid w:val="00533782"/>
    <w:rsid w:val="00561C05"/>
    <w:rsid w:val="005A718F"/>
    <w:rsid w:val="005B2FB8"/>
    <w:rsid w:val="005C010D"/>
    <w:rsid w:val="006046C4"/>
    <w:rsid w:val="00663118"/>
    <w:rsid w:val="00674ED3"/>
    <w:rsid w:val="0069388E"/>
    <w:rsid w:val="006A3CE7"/>
    <w:rsid w:val="006D5E3B"/>
    <w:rsid w:val="006D7D23"/>
    <w:rsid w:val="006E4604"/>
    <w:rsid w:val="00733B8D"/>
    <w:rsid w:val="007353BC"/>
    <w:rsid w:val="007516CF"/>
    <w:rsid w:val="0076268A"/>
    <w:rsid w:val="007713A5"/>
    <w:rsid w:val="0077147E"/>
    <w:rsid w:val="00790230"/>
    <w:rsid w:val="007971C1"/>
    <w:rsid w:val="007A6A0F"/>
    <w:rsid w:val="007B2596"/>
    <w:rsid w:val="007C4559"/>
    <w:rsid w:val="007D2E6D"/>
    <w:rsid w:val="007D3770"/>
    <w:rsid w:val="007E3B35"/>
    <w:rsid w:val="007F712E"/>
    <w:rsid w:val="008004C2"/>
    <w:rsid w:val="008108B4"/>
    <w:rsid w:val="00836131"/>
    <w:rsid w:val="00851562"/>
    <w:rsid w:val="00880AAE"/>
    <w:rsid w:val="008A01CA"/>
    <w:rsid w:val="008A6C21"/>
    <w:rsid w:val="008B33BC"/>
    <w:rsid w:val="008C728A"/>
    <w:rsid w:val="008D6355"/>
    <w:rsid w:val="009120E9"/>
    <w:rsid w:val="00945900"/>
    <w:rsid w:val="00947F81"/>
    <w:rsid w:val="00986E71"/>
    <w:rsid w:val="009B07B3"/>
    <w:rsid w:val="009C08A7"/>
    <w:rsid w:val="009C396C"/>
    <w:rsid w:val="00A261BB"/>
    <w:rsid w:val="00A331FC"/>
    <w:rsid w:val="00A35F78"/>
    <w:rsid w:val="00A432AE"/>
    <w:rsid w:val="00A9102D"/>
    <w:rsid w:val="00B40F70"/>
    <w:rsid w:val="00B572B4"/>
    <w:rsid w:val="00B65D97"/>
    <w:rsid w:val="00BB3596"/>
    <w:rsid w:val="00BC6E7A"/>
    <w:rsid w:val="00BD475D"/>
    <w:rsid w:val="00BE2C09"/>
    <w:rsid w:val="00C15106"/>
    <w:rsid w:val="00C46E73"/>
    <w:rsid w:val="00C7168E"/>
    <w:rsid w:val="00CB7F1C"/>
    <w:rsid w:val="00CC5486"/>
    <w:rsid w:val="00CD5EFE"/>
    <w:rsid w:val="00CF07A5"/>
    <w:rsid w:val="00D179A8"/>
    <w:rsid w:val="00D253FB"/>
    <w:rsid w:val="00D32D2E"/>
    <w:rsid w:val="00D52128"/>
    <w:rsid w:val="00D6549A"/>
    <w:rsid w:val="00D94916"/>
    <w:rsid w:val="00DB26A7"/>
    <w:rsid w:val="00DC5E3B"/>
    <w:rsid w:val="00DC73B0"/>
    <w:rsid w:val="00DE30C3"/>
    <w:rsid w:val="00E012E5"/>
    <w:rsid w:val="00E1781C"/>
    <w:rsid w:val="00E517FE"/>
    <w:rsid w:val="00E51907"/>
    <w:rsid w:val="00E76CAD"/>
    <w:rsid w:val="00E82154"/>
    <w:rsid w:val="00E91F7E"/>
    <w:rsid w:val="00E94B5F"/>
    <w:rsid w:val="00E953C3"/>
    <w:rsid w:val="00E97BA8"/>
    <w:rsid w:val="00ED669B"/>
    <w:rsid w:val="00ED791B"/>
    <w:rsid w:val="00EE58BD"/>
    <w:rsid w:val="00F0073D"/>
    <w:rsid w:val="00F04CEF"/>
    <w:rsid w:val="00F13C59"/>
    <w:rsid w:val="00F203AA"/>
    <w:rsid w:val="00F20F1D"/>
    <w:rsid w:val="00F2590D"/>
    <w:rsid w:val="00F715DF"/>
    <w:rsid w:val="00F74577"/>
    <w:rsid w:val="00FB4253"/>
    <w:rsid w:val="00FC7CAB"/>
    <w:rsid w:val="00FD1B5C"/>
    <w:rsid w:val="00FD6DA9"/>
    <w:rsid w:val="00FE7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3C36939"/>
  <w15:chartTrackingRefBased/>
  <w15:docId w15:val="{D03D6ED9-CDE6-48B8-817E-2497A6F56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18"/>
        <w:szCs w:val="18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2" w:unhideWhenUsed="1" w:qFormat="1"/>
    <w:lsdException w:name="heading 7" w:semiHidden="1" w:uiPriority="2" w:unhideWhenUsed="1" w:qFormat="1"/>
    <w:lsdException w:name="heading 8" w:semiHidden="1" w:uiPriority="2" w:unhideWhenUsed="1" w:qFormat="1"/>
    <w:lsdException w:name="heading 9" w:semiHidden="1" w:uiPriority="2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E44"/>
    <w:pPr>
      <w:spacing w:after="0"/>
    </w:pPr>
    <w:rPr>
      <w:rFonts w:eastAsiaTheme="minorEastAsia"/>
      <w:color w:val="FFFFFF" w:themeColor="background1"/>
      <w:sz w:val="28"/>
      <w:szCs w:val="22"/>
    </w:rPr>
  </w:style>
  <w:style w:type="paragraph" w:styleId="Ttulo1">
    <w:name w:val="heading 1"/>
    <w:basedOn w:val="Normal"/>
    <w:link w:val="Ttulo1Car"/>
    <w:uiPriority w:val="2"/>
    <w:qFormat/>
    <w:rsid w:val="004B7E44"/>
    <w:pPr>
      <w:keepNext/>
      <w:outlineLvl w:val="0"/>
    </w:pPr>
    <w:rPr>
      <w:rFonts w:asciiTheme="majorHAnsi" w:eastAsia="Times New Roman" w:hAnsiTheme="majorHAnsi" w:cs="Times New Roman"/>
      <w:b/>
      <w:sz w:val="48"/>
      <w:szCs w:val="24"/>
    </w:rPr>
  </w:style>
  <w:style w:type="paragraph" w:styleId="Ttulo2">
    <w:name w:val="heading 2"/>
    <w:basedOn w:val="Normal"/>
    <w:link w:val="Ttulo2Car"/>
    <w:uiPriority w:val="2"/>
    <w:unhideWhenUsed/>
    <w:qFormat/>
    <w:rsid w:val="004B7E44"/>
    <w:pPr>
      <w:keepNext/>
      <w:spacing w:line="240" w:lineRule="auto"/>
      <w:outlineLvl w:val="1"/>
    </w:pPr>
    <w:rPr>
      <w:rFonts w:asciiTheme="majorHAnsi" w:eastAsia="Times New Roman" w:hAnsiTheme="majorHAnsi" w:cs="Times New Roman"/>
      <w:b/>
      <w:color w:val="auto"/>
      <w:sz w:val="52"/>
    </w:rPr>
  </w:style>
  <w:style w:type="paragraph" w:styleId="Ttulo3">
    <w:name w:val="heading 3"/>
    <w:basedOn w:val="Normal"/>
    <w:link w:val="Ttulo3Car"/>
    <w:uiPriority w:val="2"/>
    <w:unhideWhenUsed/>
    <w:qFormat/>
    <w:rsid w:val="004B7E44"/>
    <w:pPr>
      <w:spacing w:line="240" w:lineRule="auto"/>
      <w:outlineLvl w:val="2"/>
    </w:pPr>
    <w:rPr>
      <w:rFonts w:asciiTheme="majorHAnsi" w:eastAsia="Times New Roman" w:hAnsiTheme="majorHAnsi" w:cs="Times New Roman"/>
      <w:i/>
      <w:color w:val="auto"/>
      <w:sz w:val="24"/>
    </w:rPr>
  </w:style>
  <w:style w:type="paragraph" w:styleId="Ttulo4">
    <w:name w:val="heading 4"/>
    <w:basedOn w:val="Normal"/>
    <w:link w:val="Ttulo4Car"/>
    <w:uiPriority w:val="2"/>
    <w:unhideWhenUsed/>
    <w:qFormat/>
    <w:rsid w:val="004B7E44"/>
    <w:pPr>
      <w:keepNext/>
      <w:keepLines/>
      <w:spacing w:before="240" w:after="40" w:line="240" w:lineRule="auto"/>
      <w:outlineLvl w:val="3"/>
    </w:pPr>
    <w:rPr>
      <w:rFonts w:eastAsia="Times New Roman" w:cs="Times New Roman"/>
      <w:b/>
      <w:caps/>
      <w:color w:val="161718" w:themeColor="text1"/>
      <w:spacing w:val="20"/>
      <w:kern w:val="28"/>
      <w:sz w:val="24"/>
    </w:rPr>
  </w:style>
  <w:style w:type="paragraph" w:styleId="Ttulo5">
    <w:name w:val="heading 5"/>
    <w:basedOn w:val="Normal"/>
    <w:next w:val="Normal"/>
    <w:link w:val="Ttulo5Car"/>
    <w:uiPriority w:val="2"/>
    <w:semiHidden/>
    <w:unhideWhenUsed/>
    <w:qFormat/>
    <w:rsid w:val="005A718F"/>
    <w:pPr>
      <w:keepNext/>
      <w:keepLines/>
      <w:spacing w:line="240" w:lineRule="atLeast"/>
      <w:ind w:left="1440"/>
      <w:outlineLvl w:val="4"/>
    </w:pPr>
    <w:rPr>
      <w:rFonts w:eastAsia="Times New Roman" w:cs="Times New Roman"/>
      <w:spacing w:val="-4"/>
      <w:kern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2"/>
    <w:rsid w:val="004B7E44"/>
    <w:rPr>
      <w:rFonts w:asciiTheme="majorHAnsi" w:eastAsia="Times New Roman" w:hAnsiTheme="majorHAnsi" w:cs="Times New Roman"/>
      <w:b/>
      <w:color w:val="FFFFFF" w:themeColor="background1"/>
      <w:sz w:val="48"/>
      <w:szCs w:val="24"/>
    </w:rPr>
  </w:style>
  <w:style w:type="paragraph" w:styleId="Ttulo">
    <w:name w:val="Title"/>
    <w:basedOn w:val="Normal"/>
    <w:link w:val="TtuloCar"/>
    <w:uiPriority w:val="1"/>
    <w:qFormat/>
    <w:rsid w:val="009B07B3"/>
    <w:pPr>
      <w:spacing w:line="240" w:lineRule="auto"/>
      <w:contextualSpacing/>
    </w:pPr>
    <w:rPr>
      <w:rFonts w:asciiTheme="majorHAnsi" w:eastAsia="Times New Roman" w:hAnsiTheme="majorHAnsi" w:cs="Times New Roman"/>
      <w:b/>
      <w:caps/>
      <w:sz w:val="80"/>
      <w:szCs w:val="40"/>
    </w:rPr>
  </w:style>
  <w:style w:type="character" w:customStyle="1" w:styleId="TtuloCar">
    <w:name w:val="Título Car"/>
    <w:basedOn w:val="Fuentedeprrafopredeter"/>
    <w:link w:val="Ttulo"/>
    <w:uiPriority w:val="1"/>
    <w:rsid w:val="009B07B3"/>
    <w:rPr>
      <w:rFonts w:asciiTheme="majorHAnsi" w:eastAsia="Times New Roman" w:hAnsiTheme="majorHAnsi" w:cs="Times New Roman"/>
      <w:b/>
      <w:caps/>
      <w:color w:val="FFFFFF" w:themeColor="background1"/>
      <w:sz w:val="80"/>
      <w:szCs w:val="40"/>
    </w:rPr>
  </w:style>
  <w:style w:type="paragraph" w:styleId="Subttulo">
    <w:name w:val="Subtitle"/>
    <w:basedOn w:val="Normal"/>
    <w:link w:val="SubttuloCar"/>
    <w:uiPriority w:val="4"/>
    <w:qFormat/>
    <w:rsid w:val="004B7E44"/>
    <w:pPr>
      <w:contextualSpacing/>
    </w:pPr>
    <w:rPr>
      <w:rFonts w:eastAsia="Times New Roman" w:cs="Times New Roman"/>
      <w:b/>
      <w:sz w:val="72"/>
    </w:rPr>
  </w:style>
  <w:style w:type="character" w:customStyle="1" w:styleId="SubttuloCar">
    <w:name w:val="Subtítulo Car"/>
    <w:basedOn w:val="Fuentedeprrafopredeter"/>
    <w:link w:val="Subttulo"/>
    <w:uiPriority w:val="4"/>
    <w:rsid w:val="004B7E44"/>
    <w:rPr>
      <w:rFonts w:eastAsia="Times New Roman" w:cs="Times New Roman"/>
      <w:color w:val="FFFFFF" w:themeColor="background1"/>
      <w:sz w:val="72"/>
      <w:szCs w:val="22"/>
    </w:rPr>
  </w:style>
  <w:style w:type="paragraph" w:styleId="Sinespaciado">
    <w:name w:val="No Spacing"/>
    <w:uiPriority w:val="1"/>
    <w:unhideWhenUsed/>
    <w:qFormat/>
    <w:rsid w:val="005A718F"/>
    <w:pPr>
      <w:spacing w:after="0"/>
    </w:pPr>
    <w:rPr>
      <w:rFonts w:eastAsia="Times New Roman" w:cs="Times New Roman"/>
      <w:spacing w:val="10"/>
    </w:rPr>
  </w:style>
  <w:style w:type="character" w:customStyle="1" w:styleId="Ttulo2Car">
    <w:name w:val="Título 2 Car"/>
    <w:basedOn w:val="Fuentedeprrafopredeter"/>
    <w:link w:val="Ttulo2"/>
    <w:uiPriority w:val="2"/>
    <w:rsid w:val="004B7E44"/>
    <w:rPr>
      <w:rFonts w:asciiTheme="majorHAnsi" w:eastAsia="Times New Roman" w:hAnsiTheme="majorHAnsi" w:cs="Times New Roman"/>
      <w:b/>
      <w:sz w:val="52"/>
      <w:szCs w:val="22"/>
    </w:rPr>
  </w:style>
  <w:style w:type="character" w:customStyle="1" w:styleId="Ttulo3Car">
    <w:name w:val="Título 3 Car"/>
    <w:basedOn w:val="Fuentedeprrafopredeter"/>
    <w:link w:val="Ttulo3"/>
    <w:uiPriority w:val="2"/>
    <w:rsid w:val="004B7E44"/>
    <w:rPr>
      <w:rFonts w:asciiTheme="majorHAnsi" w:eastAsia="Times New Roman" w:hAnsiTheme="majorHAnsi" w:cs="Times New Roman"/>
      <w:i/>
      <w:sz w:val="24"/>
      <w:szCs w:val="22"/>
    </w:rPr>
  </w:style>
  <w:style w:type="character" w:customStyle="1" w:styleId="Ttulo4Car">
    <w:name w:val="Título 4 Car"/>
    <w:basedOn w:val="Fuentedeprrafopredeter"/>
    <w:link w:val="Ttulo4"/>
    <w:uiPriority w:val="2"/>
    <w:rsid w:val="004B7E44"/>
    <w:rPr>
      <w:rFonts w:eastAsia="Times New Roman" w:cs="Times New Roman"/>
      <w:b/>
      <w:caps/>
      <w:color w:val="161718" w:themeColor="text1"/>
      <w:spacing w:val="20"/>
      <w:kern w:val="28"/>
      <w:sz w:val="24"/>
      <w:szCs w:val="22"/>
    </w:rPr>
  </w:style>
  <w:style w:type="paragraph" w:customStyle="1" w:styleId="Captulo">
    <w:name w:val="Capítulo"/>
    <w:basedOn w:val="Normal"/>
    <w:uiPriority w:val="5"/>
    <w:unhideWhenUsed/>
    <w:qFormat/>
    <w:rsid w:val="00E76CAD"/>
    <w:pPr>
      <w:spacing w:before="20"/>
    </w:pPr>
    <w:rPr>
      <w:rFonts w:asciiTheme="majorHAnsi" w:eastAsia="Times New Roman" w:hAnsiTheme="majorHAnsi" w:cs="Times New Roman"/>
      <w:caps/>
      <w:color w:val="63676C" w:themeColor="text1" w:themeTint="A6"/>
      <w:szCs w:val="17"/>
    </w:rPr>
  </w:style>
  <w:style w:type="character" w:customStyle="1" w:styleId="Ttulo5Car">
    <w:name w:val="Título 5 Car"/>
    <w:basedOn w:val="Fuentedeprrafopredeter"/>
    <w:link w:val="Ttulo5"/>
    <w:uiPriority w:val="2"/>
    <w:semiHidden/>
    <w:rsid w:val="005A718F"/>
    <w:rPr>
      <w:rFonts w:eastAsia="Times New Roman" w:cs="Times New Roman"/>
      <w:spacing w:val="-4"/>
      <w:kern w:val="28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5A718F"/>
    <w:pPr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A718F"/>
  </w:style>
  <w:style w:type="paragraph" w:styleId="Piedepgina">
    <w:name w:val="footer"/>
    <w:basedOn w:val="Normal"/>
    <w:link w:val="PiedepginaCar"/>
    <w:uiPriority w:val="99"/>
    <w:unhideWhenUsed/>
    <w:rsid w:val="005A718F"/>
    <w:pPr>
      <w:spacing w:line="240" w:lineRule="auto"/>
      <w:jc w:val="center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A718F"/>
  </w:style>
  <w:style w:type="character" w:styleId="Textodelmarcadordeposicin">
    <w:name w:val="Placeholder Text"/>
    <w:basedOn w:val="Fuentedeprrafopredeter"/>
    <w:uiPriority w:val="99"/>
    <w:semiHidden/>
    <w:rsid w:val="00945900"/>
    <w:rPr>
      <w:color w:val="808080"/>
    </w:rPr>
  </w:style>
  <w:style w:type="paragraph" w:styleId="Prrafodelista">
    <w:name w:val="List Paragraph"/>
    <w:basedOn w:val="Normal"/>
    <w:uiPriority w:val="34"/>
    <w:unhideWhenUsed/>
    <w:qFormat/>
    <w:rsid w:val="005C010D"/>
    <w:pPr>
      <w:ind w:left="720"/>
      <w:contextualSpacing/>
    </w:pPr>
  </w:style>
  <w:style w:type="table" w:styleId="Tablaconcuadrcula">
    <w:name w:val="Table Grid"/>
    <w:basedOn w:val="Tablanormal"/>
    <w:uiPriority w:val="39"/>
    <w:rsid w:val="007D37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5328F5"/>
    <w:rPr>
      <w:color w:val="93C842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328F5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FD6DA9"/>
    <w:pPr>
      <w:spacing w:after="200" w:line="240" w:lineRule="auto"/>
    </w:pPr>
    <w:rPr>
      <w:i/>
      <w:iCs/>
      <w:color w:val="282660" w:themeColor="text2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733B8D"/>
    <w:pPr>
      <w:keepLines/>
      <w:spacing w:before="240" w:line="259" w:lineRule="auto"/>
      <w:outlineLvl w:val="9"/>
    </w:pPr>
    <w:rPr>
      <w:rFonts w:eastAsiaTheme="majorEastAsia" w:cstheme="majorBidi"/>
      <w:b w:val="0"/>
      <w:color w:val="7A042E" w:themeColor="accent1" w:themeShade="BF"/>
      <w:sz w:val="32"/>
      <w:szCs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733B8D"/>
    <w:pPr>
      <w:tabs>
        <w:tab w:val="right" w:leader="dot" w:pos="9592"/>
      </w:tabs>
      <w:spacing w:after="100"/>
    </w:pPr>
    <w:rPr>
      <w:b/>
      <w:bCs/>
      <w:noProof/>
      <w:color w:val="auto"/>
      <w:sz w:val="22"/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733B8D"/>
    <w:pPr>
      <w:spacing w:after="100"/>
      <w:ind w:left="280"/>
    </w:pPr>
  </w:style>
  <w:style w:type="paragraph" w:styleId="TDC3">
    <w:name w:val="toc 3"/>
    <w:basedOn w:val="Normal"/>
    <w:next w:val="Normal"/>
    <w:autoRedefine/>
    <w:uiPriority w:val="39"/>
    <w:unhideWhenUsed/>
    <w:rsid w:val="00733B8D"/>
    <w:pPr>
      <w:spacing w:after="100"/>
      <w:ind w:left="560"/>
    </w:pPr>
  </w:style>
  <w:style w:type="character" w:styleId="Hipervnculovisitado">
    <w:name w:val="FollowedHyperlink"/>
    <w:basedOn w:val="Fuentedeprrafopredeter"/>
    <w:uiPriority w:val="99"/>
    <w:semiHidden/>
    <w:unhideWhenUsed/>
    <w:rsid w:val="00733B8D"/>
    <w:rPr>
      <w:color w:val="93C84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82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70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86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93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33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0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890095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851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88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67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1602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404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09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8596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699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468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839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4349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692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678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7283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218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7711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538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762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2122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652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097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2471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0689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003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135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36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317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5781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830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053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396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825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511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6503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2311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7834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832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9008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460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41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163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2199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811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662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446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771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629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418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565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5536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009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117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521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5730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14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7592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6958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49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0028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12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970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812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719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4489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400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3909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129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84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940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3472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9828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615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9086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326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7694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55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149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449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9095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614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3505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8525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7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877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8457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67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8582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98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411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730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9282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113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7069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9385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5861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69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0049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715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1978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24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png"/><Relationship Id="rId18" Type="http://schemas.openxmlformats.org/officeDocument/2006/relationships/image" Target="media/image8.png"/><Relationship Id="rId26" Type="http://schemas.openxmlformats.org/officeDocument/2006/relationships/image" Target="media/image11.png"/><Relationship Id="rId39" Type="http://schemas.openxmlformats.org/officeDocument/2006/relationships/footer" Target="footer2.xml"/><Relationship Id="rId21" Type="http://schemas.openxmlformats.org/officeDocument/2006/relationships/image" Target="media/image80.png"/><Relationship Id="rId34" Type="http://schemas.openxmlformats.org/officeDocument/2006/relationships/image" Target="media/image19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00.png"/><Relationship Id="rId33" Type="http://schemas.openxmlformats.org/officeDocument/2006/relationships/image" Target="media/image18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70.png"/><Relationship Id="rId29" Type="http://schemas.openxmlformats.org/officeDocument/2006/relationships/image" Target="media/image1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90.png"/><Relationship Id="rId32" Type="http://schemas.openxmlformats.org/officeDocument/2006/relationships/image" Target="media/image17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0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image" Target="media/image3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0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enis\AppData\Roaming\Microsoft\Templates\Informe%20empresarial%20(dise&#241;o%20Profesional).dotx" TargetMode="External"/></Relationships>
</file>

<file path=word/theme/theme1.xml><?xml version="1.0" encoding="utf-8"?>
<a:theme xmlns:a="http://schemas.openxmlformats.org/drawingml/2006/main" name="Theme2">
  <a:themeElements>
    <a:clrScheme name="Custom 51">
      <a:dk1>
        <a:srgbClr val="161718"/>
      </a:dk1>
      <a:lt1>
        <a:srgbClr val="FFFFFF"/>
      </a:lt1>
      <a:dk2>
        <a:srgbClr val="282660"/>
      </a:dk2>
      <a:lt2>
        <a:srgbClr val="E6E7E8"/>
      </a:lt2>
      <a:accent1>
        <a:srgbClr val="A4063E"/>
      </a:accent1>
      <a:accent2>
        <a:srgbClr val="93C842"/>
      </a:accent2>
      <a:accent3>
        <a:srgbClr val="1D7D74"/>
      </a:accent3>
      <a:accent4>
        <a:srgbClr val="B50745"/>
      </a:accent4>
      <a:accent5>
        <a:srgbClr val="93C842"/>
      </a:accent5>
      <a:accent6>
        <a:srgbClr val="A4063E"/>
      </a:accent6>
      <a:hlink>
        <a:srgbClr val="93C842"/>
      </a:hlink>
      <a:folHlink>
        <a:srgbClr val="93C842"/>
      </a:folHlink>
    </a:clrScheme>
    <a:fontScheme name="Custom 18">
      <a:majorFont>
        <a:latin typeface="Franklin Gothic Book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B45B7C-D326-4F00-9576-8906B608CE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empresarial (diseño Profesional).dotx</Template>
  <TotalTime>1063</TotalTime>
  <Pages>16</Pages>
  <Words>233</Words>
  <Characters>1286</Characters>
  <Application>Microsoft Office Word</Application>
  <DocSecurity>0</DocSecurity>
  <Lines>10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Índex</dc:subject>
  <dc:creator>genis</dc:creator>
  <cp:keywords/>
  <dc:description/>
  <cp:lastModifiedBy>Genís Martínez Garrido</cp:lastModifiedBy>
  <cp:revision>46</cp:revision>
  <cp:lastPrinted>2022-01-31T16:55:00Z</cp:lastPrinted>
  <dcterms:created xsi:type="dcterms:W3CDTF">2021-11-07T16:20:00Z</dcterms:created>
  <dcterms:modified xsi:type="dcterms:W3CDTF">2022-03-20T14:51:00Z</dcterms:modified>
</cp:coreProperties>
</file>