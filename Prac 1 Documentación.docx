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E9A9" w14:textId="7F0E3169" w:rsidR="00AA5A45" w:rsidRPr="00BF76BF" w:rsidRDefault="00AA5A45">
      <w:pPr>
        <w:rPr>
          <w:b/>
          <w:bCs/>
        </w:rPr>
      </w:pPr>
      <w:r w:rsidRPr="00BF76BF">
        <w:rPr>
          <w:b/>
          <w:bCs/>
        </w:rPr>
        <w:t>Que es un OS?</w:t>
      </w:r>
    </w:p>
    <w:p w14:paraId="5E8A7291" w14:textId="471A3C51" w:rsidR="00AA5A45" w:rsidRDefault="00AA5A45">
      <w:r>
        <w:t>Es un programa que actua d’intermediari entre l’usuari i l’ordinador</w:t>
      </w:r>
    </w:p>
    <w:p w14:paraId="5D6285E7" w14:textId="6F3205FF" w:rsidR="00AA5A45" w:rsidRPr="00BF76BF" w:rsidRDefault="00AA5A45">
      <w:pPr>
        <w:rPr>
          <w:b/>
          <w:bCs/>
        </w:rPr>
      </w:pPr>
      <w:r w:rsidRPr="00BF76BF">
        <w:rPr>
          <w:b/>
          <w:bCs/>
        </w:rPr>
        <w:t xml:space="preserve">Funcions: </w:t>
      </w:r>
    </w:p>
    <w:p w14:paraId="5488CAD6" w14:textId="54A2A950" w:rsidR="00AA5A45" w:rsidRDefault="00AA5A45">
      <w:r>
        <w:t xml:space="preserve">-Executar programes de l’usuari i resoldre els seus problemes </w:t>
      </w:r>
      <w:proofErr w:type="spellStart"/>
      <w:r>
        <w:t>facilment</w:t>
      </w:r>
      <w:proofErr w:type="spellEnd"/>
    </w:p>
    <w:p w14:paraId="7F464843" w14:textId="69F85A7D" w:rsidR="00AA5A45" w:rsidRDefault="00AA5A45">
      <w:r>
        <w:t>-Fer utilitari l’ordinador</w:t>
      </w:r>
    </w:p>
    <w:p w14:paraId="77B455C8" w14:textId="7FDB8BB7" w:rsidR="00AA5A45" w:rsidRDefault="00AA5A45">
      <w:r>
        <w:t>-Utilitzar de manera eficient el hardware</w:t>
      </w:r>
    </w:p>
    <w:p w14:paraId="248BE2FE" w14:textId="258FF953" w:rsidR="00AA5A45" w:rsidRDefault="00AA5A45"/>
    <w:p w14:paraId="0EE1A23F" w14:textId="35884CC2" w:rsidR="00AA5A45" w:rsidRPr="00BF76BF" w:rsidRDefault="00AA5A45">
      <w:pPr>
        <w:rPr>
          <w:b/>
          <w:bCs/>
        </w:rPr>
      </w:pPr>
      <w:r w:rsidRPr="00BF76BF">
        <w:rPr>
          <w:b/>
          <w:bCs/>
        </w:rPr>
        <w:t>Està dividit en 4 parts:</w:t>
      </w:r>
    </w:p>
    <w:p w14:paraId="48F57296" w14:textId="778B975C" w:rsidR="00AA5A45" w:rsidRDefault="00AA5A45">
      <w:r>
        <w:t>1.- Hardware</w:t>
      </w:r>
    </w:p>
    <w:p w14:paraId="413AA1ED" w14:textId="7A75952E" w:rsidR="00AA5A45" w:rsidRDefault="00AA5A45">
      <w:r>
        <w:tab/>
        <w:t xml:space="preserve">CPU, </w:t>
      </w:r>
      <w:proofErr w:type="spellStart"/>
      <w:r>
        <w:t>Memoria</w:t>
      </w:r>
      <w:proofErr w:type="spellEnd"/>
      <w:r>
        <w:t>, E/S dispositius</w:t>
      </w:r>
    </w:p>
    <w:p w14:paraId="0BE906AB" w14:textId="5AFB4A45" w:rsidR="00AA5A45" w:rsidRDefault="00AA5A45">
      <w:r>
        <w:t xml:space="preserve">2.- </w:t>
      </w:r>
      <w:proofErr w:type="spellStart"/>
      <w:r>
        <w:t>SIstema</w:t>
      </w:r>
      <w:proofErr w:type="spellEnd"/>
      <w:r>
        <w:t xml:space="preserve"> operatiu</w:t>
      </w:r>
    </w:p>
    <w:p w14:paraId="755D1F91" w14:textId="7807B6E0" w:rsidR="00AA5A45" w:rsidRDefault="00AA5A45">
      <w:r>
        <w:tab/>
        <w:t xml:space="preserve">Coordina el hardware </w:t>
      </w:r>
    </w:p>
    <w:p w14:paraId="6D6C61EE" w14:textId="79AA969A" w:rsidR="00AA5A45" w:rsidRDefault="00AA5A45">
      <w:r>
        <w:t>3.- Aplicacions</w:t>
      </w:r>
    </w:p>
    <w:p w14:paraId="20609BBE" w14:textId="646F3414" w:rsidR="00AA5A45" w:rsidRDefault="00AA5A45">
      <w:r>
        <w:tab/>
        <w:t xml:space="preserve">Processadors de text, compiladors, buscadors, </w:t>
      </w:r>
      <w:proofErr w:type="spellStart"/>
      <w:r>
        <w:t>etc</w:t>
      </w:r>
      <w:proofErr w:type="spellEnd"/>
    </w:p>
    <w:p w14:paraId="192DDD54" w14:textId="696723D0" w:rsidR="00AA5A45" w:rsidRDefault="00AA5A45">
      <w:r>
        <w:t>4.- Usuaris</w:t>
      </w:r>
    </w:p>
    <w:p w14:paraId="34D5D13C" w14:textId="451CBAF4" w:rsidR="00AA5A45" w:rsidRDefault="00AA5A45">
      <w:r>
        <w:tab/>
        <w:t>Gen, màquines, altres ordinadors...</w:t>
      </w:r>
    </w:p>
    <w:p w14:paraId="7A3D0CF6" w14:textId="0D912BF8" w:rsidR="001D0D29" w:rsidRPr="00BF76BF" w:rsidRDefault="001D0D29">
      <w:pPr>
        <w:rPr>
          <w:b/>
          <w:bCs/>
        </w:rPr>
      </w:pPr>
      <w:r w:rsidRPr="00BF76BF">
        <w:rPr>
          <w:b/>
          <w:bCs/>
        </w:rPr>
        <w:t xml:space="preserve">Que és el </w:t>
      </w:r>
      <w:proofErr w:type="spellStart"/>
      <w:r w:rsidRPr="00BF76BF">
        <w:rPr>
          <w:b/>
          <w:bCs/>
        </w:rPr>
        <w:t>kernel</w:t>
      </w:r>
      <w:proofErr w:type="spellEnd"/>
      <w:r w:rsidRPr="00BF76BF">
        <w:rPr>
          <w:b/>
          <w:bCs/>
        </w:rPr>
        <w:t>?</w:t>
      </w:r>
    </w:p>
    <w:p w14:paraId="758702D9" w14:textId="2D11CC7C" w:rsidR="001D0D29" w:rsidRDefault="001D0D29">
      <w:r>
        <w:tab/>
        <w:t>S’encarrega de donar espai i moment a totes les interrupcions del sistema</w:t>
      </w:r>
    </w:p>
    <w:p w14:paraId="1EDE69C5" w14:textId="26067BDA" w:rsidR="001D0D29" w:rsidRDefault="001D0D29">
      <w:r>
        <w:tab/>
        <w:t xml:space="preserve">Ús del moviment del </w:t>
      </w:r>
      <w:proofErr w:type="spellStart"/>
      <w:r>
        <w:t>mouse</w:t>
      </w:r>
      <w:proofErr w:type="spellEnd"/>
      <w:r>
        <w:t>, del teclat, etc..</w:t>
      </w:r>
    </w:p>
    <w:p w14:paraId="61CA299E" w14:textId="289FBA22" w:rsidR="001D0D29" w:rsidRDefault="00EE0E9C" w:rsidP="001D0D29">
      <w:pPr>
        <w:ind w:left="708"/>
      </w:pPr>
      <w:r w:rsidRPr="00B615DD">
        <w:rPr>
          <w:noProof/>
        </w:rPr>
        <w:drawing>
          <wp:anchor distT="0" distB="0" distL="114300" distR="114300" simplePos="0" relativeHeight="251658240" behindDoc="1" locked="0" layoutInCell="1" allowOverlap="1" wp14:anchorId="76E7046D" wp14:editId="7A15C7F5">
            <wp:simplePos x="0" y="0"/>
            <wp:positionH relativeFrom="column">
              <wp:posOffset>3025140</wp:posOffset>
            </wp:positionH>
            <wp:positionV relativeFrom="paragraph">
              <wp:posOffset>449580</wp:posOffset>
            </wp:positionV>
            <wp:extent cx="2990850" cy="2941955"/>
            <wp:effectExtent l="0" t="0" r="0" b="0"/>
            <wp:wrapTight wrapText="bothSides">
              <wp:wrapPolygon edited="0">
                <wp:start x="0" y="0"/>
                <wp:lineTo x="0" y="21400"/>
                <wp:lineTo x="21462" y="21400"/>
                <wp:lineTo x="21462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D29">
        <w:tab/>
        <w:t xml:space="preserve">És una part del sistema operatiu, és la traducció directa entre el sistema operatiu i el hardware. </w:t>
      </w:r>
    </w:p>
    <w:p w14:paraId="2705125F" w14:textId="0C6E0B40" w:rsidR="001D0D29" w:rsidRDefault="001D0D29" w:rsidP="001D0D29">
      <w:pPr>
        <w:ind w:firstLine="708"/>
      </w:pPr>
      <w:r>
        <w:t xml:space="preserve">S’encarrega de </w:t>
      </w:r>
      <w:proofErr w:type="spellStart"/>
      <w:r>
        <w:t>getionar</w:t>
      </w:r>
      <w:proofErr w:type="spellEnd"/>
      <w:r>
        <w:t xml:space="preserve"> els </w:t>
      </w:r>
      <w:proofErr w:type="spellStart"/>
      <w:r>
        <w:t>drivers</w:t>
      </w:r>
      <w:proofErr w:type="spellEnd"/>
    </w:p>
    <w:p w14:paraId="45EE02DF" w14:textId="3681B23E" w:rsidR="001D0D29" w:rsidRDefault="001D0D29" w:rsidP="001D0D29">
      <w:pPr>
        <w:ind w:firstLine="708"/>
      </w:pPr>
      <w:r>
        <w:t xml:space="preserve">El </w:t>
      </w:r>
      <w:proofErr w:type="spellStart"/>
      <w:r>
        <w:t>kernel</w:t>
      </w:r>
      <w:proofErr w:type="spellEnd"/>
      <w:r>
        <w:t xml:space="preserve"> és el programa que sempre està operatiu</w:t>
      </w:r>
    </w:p>
    <w:p w14:paraId="3D31D0BC" w14:textId="541AE7B2" w:rsidR="008C6A14" w:rsidRPr="00BF76BF" w:rsidRDefault="00C33F4D" w:rsidP="008C6A14">
      <w:pPr>
        <w:rPr>
          <w:b/>
          <w:bCs/>
        </w:rPr>
      </w:pPr>
      <w:r w:rsidRPr="00BF76BF">
        <w:rPr>
          <w:b/>
          <w:bCs/>
        </w:rPr>
        <w:t>Estructura de memòria:</w:t>
      </w:r>
    </w:p>
    <w:p w14:paraId="62D14AED" w14:textId="56577CE8" w:rsidR="00B615DD" w:rsidRDefault="00B615DD" w:rsidP="008C6A14">
      <w:r>
        <w:tab/>
      </w:r>
      <w:proofErr w:type="spellStart"/>
      <w:r>
        <w:t>Memoria</w:t>
      </w:r>
      <w:proofErr w:type="spellEnd"/>
      <w:r>
        <w:t xml:space="preserve"> principal</w:t>
      </w:r>
    </w:p>
    <w:p w14:paraId="755FB74E" w14:textId="45050C2D" w:rsidR="00B615DD" w:rsidRDefault="00B615DD" w:rsidP="008C6A14">
      <w:r>
        <w:tab/>
      </w:r>
      <w:r>
        <w:tab/>
        <w:t>Accés aleatori i volàtil</w:t>
      </w:r>
    </w:p>
    <w:p w14:paraId="17A80E53" w14:textId="2CA082AD" w:rsidR="00B615DD" w:rsidRDefault="00B615DD" w:rsidP="008C6A14">
      <w:r>
        <w:tab/>
        <w:t>Emmagatzematge secundari</w:t>
      </w:r>
    </w:p>
    <w:p w14:paraId="24C1EBDC" w14:textId="124B69A1" w:rsidR="00B615DD" w:rsidRDefault="00B615DD" w:rsidP="008C6A14">
      <w:r>
        <w:tab/>
      </w:r>
      <w:r>
        <w:tab/>
        <w:t xml:space="preserve">Extensió de la </w:t>
      </w:r>
      <w:proofErr w:type="spellStart"/>
      <w:r>
        <w:t>memoria</w:t>
      </w:r>
      <w:proofErr w:type="spellEnd"/>
      <w:r>
        <w:t xml:space="preserve"> principal no-volàtil</w:t>
      </w:r>
    </w:p>
    <w:p w14:paraId="71B2B8E9" w14:textId="3F207438" w:rsidR="00B615DD" w:rsidRDefault="00B615DD" w:rsidP="008C6A14">
      <w:r>
        <w:tab/>
        <w:t>Disc durs i SSD</w:t>
      </w:r>
    </w:p>
    <w:p w14:paraId="496273A3" w14:textId="12B47A61" w:rsidR="008C6A14" w:rsidRDefault="008C6A14" w:rsidP="008C6A14">
      <w:r>
        <w:tab/>
      </w:r>
    </w:p>
    <w:p w14:paraId="30C78E6A" w14:textId="73496747" w:rsidR="00EE0E9C" w:rsidRDefault="009A44A6" w:rsidP="008C6A14">
      <w:r w:rsidRPr="009A44A6">
        <w:rPr>
          <w:noProof/>
        </w:rPr>
        <w:lastRenderedPageBreak/>
        <w:drawing>
          <wp:inline distT="0" distB="0" distL="0" distR="0" wp14:anchorId="37D3BDC8" wp14:editId="125573D5">
            <wp:extent cx="5400040" cy="2453005"/>
            <wp:effectExtent l="0" t="0" r="0" b="444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CDD5" w14:textId="77777777" w:rsidR="009A44A6" w:rsidRDefault="009A44A6" w:rsidP="009A44A6">
      <w:r>
        <w:t xml:space="preserve">Cada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procesos</w:t>
      </w:r>
      <w:proofErr w:type="spellEnd"/>
      <w:r>
        <w:t xml:space="preserve"> de los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estar en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>:</w:t>
      </w:r>
    </w:p>
    <w:p w14:paraId="67D9F814" w14:textId="58058FD3" w:rsidR="009A44A6" w:rsidRDefault="009A44A6" w:rsidP="009A44A6">
      <w:r>
        <w:t xml:space="preserve">1. </w:t>
      </w:r>
      <w:proofErr w:type="spellStart"/>
      <w:r>
        <w:t>Nuevo</w:t>
      </w:r>
      <w:proofErr w:type="spellEnd"/>
      <w:r>
        <w:t xml:space="preserve"> - el </w:t>
      </w:r>
      <w:proofErr w:type="spellStart"/>
      <w:r>
        <w:t>proceso</w:t>
      </w:r>
      <w:proofErr w:type="spellEnd"/>
      <w:r>
        <w:t xml:space="preserve"> se acaba de crear,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no es </w:t>
      </w:r>
      <w:proofErr w:type="spellStart"/>
      <w:r>
        <w:t>admitido</w:t>
      </w:r>
      <w:proofErr w:type="spellEnd"/>
      <w:r>
        <w:t xml:space="preserve"> por el SO como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ejecutable</w:t>
      </w:r>
      <w:proofErr w:type="spellEnd"/>
      <w:r>
        <w:t xml:space="preserve"> (</w:t>
      </w:r>
      <w:proofErr w:type="spellStart"/>
      <w:r>
        <w:t>aún</w:t>
      </w:r>
      <w:proofErr w:type="spellEnd"/>
      <w:r>
        <w:t xml:space="preserve">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cargado</w:t>
      </w:r>
      <w:proofErr w:type="spellEnd"/>
      <w:r>
        <w:t xml:space="preserve"> en la MP. Se </w:t>
      </w:r>
      <w:proofErr w:type="spellStart"/>
      <w:r>
        <w:t>mantiene</w:t>
      </w:r>
      <w:proofErr w:type="spellEnd"/>
      <w:r>
        <w:t xml:space="preserve"> en MS).</w:t>
      </w:r>
    </w:p>
    <w:p w14:paraId="300EFCA5" w14:textId="257D160F" w:rsidR="009A44A6" w:rsidRDefault="009A44A6" w:rsidP="009A44A6">
      <w:r>
        <w:t xml:space="preserve">2. </w:t>
      </w:r>
      <w:proofErr w:type="spellStart"/>
      <w:r>
        <w:t>Listo</w:t>
      </w:r>
      <w:proofErr w:type="spellEnd"/>
      <w:r>
        <w:t xml:space="preserve"> - 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preparado</w:t>
      </w:r>
      <w:proofErr w:type="spellEnd"/>
      <w:r>
        <w:t xml:space="preserve"> para poder </w:t>
      </w:r>
      <w:proofErr w:type="spellStart"/>
      <w:r>
        <w:t>ejecutarse</w:t>
      </w:r>
      <w:proofErr w:type="spellEnd"/>
      <w:r>
        <w:t xml:space="preserve"> (en MP y </w:t>
      </w:r>
      <w:proofErr w:type="spellStart"/>
      <w:r>
        <w:t>listo</w:t>
      </w:r>
      <w:proofErr w:type="spellEnd"/>
      <w:r>
        <w:t xml:space="preserve"> para </w:t>
      </w:r>
      <w:proofErr w:type="spellStart"/>
      <w:r>
        <w:t>ejecutarse</w:t>
      </w:r>
      <w:proofErr w:type="spellEnd"/>
      <w:r>
        <w:t>).</w:t>
      </w:r>
    </w:p>
    <w:p w14:paraId="49FF1690" w14:textId="5DB8DAD5" w:rsidR="009A44A6" w:rsidRDefault="009A44A6" w:rsidP="009A44A6">
      <w:r>
        <w:t xml:space="preserve">3. </w:t>
      </w:r>
      <w:proofErr w:type="spellStart"/>
      <w:r>
        <w:t>Ejecutando</w:t>
      </w:r>
      <w:proofErr w:type="spellEnd"/>
      <w:r>
        <w:t xml:space="preserve"> - 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en </w:t>
      </w:r>
      <w:proofErr w:type="spellStart"/>
      <w:r>
        <w:t>ejecución</w:t>
      </w:r>
      <w:proofErr w:type="spellEnd"/>
    </w:p>
    <w:p w14:paraId="6BFE485A" w14:textId="7BC1E1EF" w:rsidR="009A44A6" w:rsidRDefault="009A44A6" w:rsidP="009A44A6">
      <w:r>
        <w:t xml:space="preserve">4. </w:t>
      </w:r>
      <w:proofErr w:type="spellStart"/>
      <w:r>
        <w:t>Bloqueado</w:t>
      </w:r>
      <w:proofErr w:type="spellEnd"/>
      <w:r>
        <w:t xml:space="preserve"> - el </w:t>
      </w:r>
      <w:proofErr w:type="spellStart"/>
      <w:r>
        <w:t>proceso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que se </w:t>
      </w:r>
      <w:proofErr w:type="spellStart"/>
      <w:r>
        <w:t>produzca</w:t>
      </w:r>
      <w:proofErr w:type="spellEnd"/>
      <w:r>
        <w:t xml:space="preserve">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suceso</w:t>
      </w:r>
      <w:proofErr w:type="spellEnd"/>
      <w:r>
        <w:t xml:space="preserve"> (en MP </w:t>
      </w:r>
      <w:proofErr w:type="spellStart"/>
      <w:r>
        <w:t>esperando</w:t>
      </w:r>
      <w:proofErr w:type="spellEnd"/>
      <w:r>
        <w:t xml:space="preserve"> un </w:t>
      </w:r>
      <w:proofErr w:type="spellStart"/>
      <w:r>
        <w:t>suceso</w:t>
      </w:r>
      <w:proofErr w:type="spellEnd"/>
      <w:r>
        <w:t>)</w:t>
      </w:r>
    </w:p>
    <w:p w14:paraId="5DC5B9AB" w14:textId="4C64D15A" w:rsidR="009A44A6" w:rsidRDefault="009A44A6" w:rsidP="009A44A6">
      <w:r>
        <w:t xml:space="preserve">5. </w:t>
      </w:r>
      <w:proofErr w:type="spellStart"/>
      <w:r>
        <w:t>Terminado</w:t>
      </w:r>
      <w:proofErr w:type="spellEnd"/>
      <w:r>
        <w:t xml:space="preserve"> - por alguna </w:t>
      </w:r>
      <w:proofErr w:type="spellStart"/>
      <w:r>
        <w:t>razón</w:t>
      </w:r>
      <w:proofErr w:type="spellEnd"/>
      <w:r>
        <w:t xml:space="preserve"> el SO saco al </w:t>
      </w:r>
      <w:proofErr w:type="spellStart"/>
      <w:r>
        <w:t>proceso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ejecutables</w:t>
      </w:r>
      <w:proofErr w:type="spellEnd"/>
      <w:r>
        <w:t>.</w:t>
      </w:r>
    </w:p>
    <w:p w14:paraId="0570BB7A" w14:textId="37305652" w:rsidR="009A44A6" w:rsidRDefault="009A44A6" w:rsidP="009A44A6">
      <w:r>
        <w:t xml:space="preserve">6. </w:t>
      </w:r>
      <w:proofErr w:type="spellStart"/>
      <w:r>
        <w:t>Bloqueado</w:t>
      </w:r>
      <w:proofErr w:type="spellEnd"/>
      <w:r>
        <w:t xml:space="preserve"> y </w:t>
      </w:r>
      <w:proofErr w:type="spellStart"/>
      <w:r>
        <w:t>suspendido</w:t>
      </w:r>
      <w:proofErr w:type="spellEnd"/>
      <w:r>
        <w:t xml:space="preserve"> - 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en MS </w:t>
      </w:r>
      <w:proofErr w:type="spellStart"/>
      <w:r>
        <w:t>esperando</w:t>
      </w:r>
      <w:proofErr w:type="spellEnd"/>
      <w:r>
        <w:t xml:space="preserve"> un </w:t>
      </w:r>
      <w:proofErr w:type="spellStart"/>
      <w:r>
        <w:t>suceso</w:t>
      </w:r>
      <w:proofErr w:type="spellEnd"/>
      <w:r>
        <w:t>.</w:t>
      </w:r>
    </w:p>
    <w:p w14:paraId="620BF1C6" w14:textId="7C79D99C" w:rsidR="009A44A6" w:rsidRDefault="009A44A6" w:rsidP="009A44A6">
      <w:r>
        <w:t xml:space="preserve">7. </w:t>
      </w:r>
      <w:proofErr w:type="spellStart"/>
      <w:r>
        <w:t>Listo</w:t>
      </w:r>
      <w:proofErr w:type="spellEnd"/>
      <w:r>
        <w:t xml:space="preserve"> y </w:t>
      </w:r>
      <w:proofErr w:type="spellStart"/>
      <w:r>
        <w:t>suspendido</w:t>
      </w:r>
      <w:proofErr w:type="spellEnd"/>
      <w:r>
        <w:t xml:space="preserve"> - 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en MS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disponible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tan </w:t>
      </w:r>
      <w:proofErr w:type="spellStart"/>
      <w:r>
        <w:t>pronto</w:t>
      </w:r>
      <w:proofErr w:type="spellEnd"/>
      <w:r>
        <w:t xml:space="preserve"> que se </w:t>
      </w:r>
      <w:proofErr w:type="spellStart"/>
      <w:r>
        <w:t>cargue</w:t>
      </w:r>
      <w:proofErr w:type="spellEnd"/>
      <w:r>
        <w:t xml:space="preserve"> en MP</w:t>
      </w:r>
    </w:p>
    <w:p w14:paraId="699E2EE7" w14:textId="747A5039" w:rsidR="00D807C3" w:rsidRDefault="00D807C3" w:rsidP="009A44A6"/>
    <w:p w14:paraId="0157A224" w14:textId="1434EADA" w:rsidR="00D807C3" w:rsidRDefault="00D807C3" w:rsidP="009A44A6">
      <w:r>
        <w:t>CAPÍTOL 2.- ESTRUCTURES DE SISTEMES OPERATIUS</w:t>
      </w:r>
    </w:p>
    <w:p w14:paraId="3F005F82" w14:textId="1DA76A03" w:rsidR="00D807C3" w:rsidRDefault="00432B8B" w:rsidP="009A44A6">
      <w:r>
        <w:t>Tipus de crides al sistema:</w:t>
      </w:r>
    </w:p>
    <w:p w14:paraId="3A9AC62A" w14:textId="6EBA3E82" w:rsidR="00432B8B" w:rsidRDefault="00432B8B" w:rsidP="009A44A6">
      <w:r>
        <w:tab/>
        <w:t>Control de procés</w:t>
      </w:r>
    </w:p>
    <w:p w14:paraId="79FCFA02" w14:textId="3DB5D4C5" w:rsidR="00432B8B" w:rsidRDefault="00432B8B" w:rsidP="009A44A6">
      <w:r>
        <w:tab/>
      </w:r>
      <w:r>
        <w:tab/>
        <w:t xml:space="preserve">Crea, acaba, </w:t>
      </w:r>
      <w:proofErr w:type="spellStart"/>
      <w:r>
        <w:t>aborta</w:t>
      </w:r>
      <w:proofErr w:type="spellEnd"/>
      <w:r>
        <w:t xml:space="preserve"> processos....</w:t>
      </w:r>
    </w:p>
    <w:p w14:paraId="03B063C9" w14:textId="7D8BB4ED" w:rsidR="00432B8B" w:rsidRDefault="00432B8B" w:rsidP="009A44A6">
      <w:r>
        <w:tab/>
        <w:t>Manegament de fitxers</w:t>
      </w:r>
    </w:p>
    <w:p w14:paraId="73A8E945" w14:textId="42DD7265" w:rsidR="00432B8B" w:rsidRDefault="00432B8B" w:rsidP="009A44A6">
      <w:r>
        <w:tab/>
      </w:r>
      <w:r>
        <w:tab/>
        <w:t>Crea, obre, tanca fitxers..</w:t>
      </w:r>
    </w:p>
    <w:p w14:paraId="447A75F7" w14:textId="4BAB8F1A" w:rsidR="00432B8B" w:rsidRDefault="00432B8B" w:rsidP="009A44A6">
      <w:r>
        <w:tab/>
        <w:t>Manegament de dispositius</w:t>
      </w:r>
    </w:p>
    <w:p w14:paraId="0F9DA7CC" w14:textId="2D77D970" w:rsidR="00432B8B" w:rsidRDefault="00432B8B" w:rsidP="009A44A6">
      <w:r>
        <w:tab/>
      </w:r>
      <w:r>
        <w:tab/>
        <w:t xml:space="preserve">Demana i actualitza </w:t>
      </w:r>
      <w:proofErr w:type="spellStart"/>
      <w:r>
        <w:t>dispositius,etc</w:t>
      </w:r>
      <w:proofErr w:type="spellEnd"/>
      <w:r>
        <w:t>...</w:t>
      </w:r>
    </w:p>
    <w:p w14:paraId="69DD56B5" w14:textId="7FDBFE86" w:rsidR="00432B8B" w:rsidRDefault="00432B8B" w:rsidP="009A44A6">
      <w:r>
        <w:tab/>
        <w:t>Manteniment d’informació – Establir o consultar temps i data, etc..</w:t>
      </w:r>
    </w:p>
    <w:p w14:paraId="678C743E" w14:textId="69F7C6D3" w:rsidR="00432B8B" w:rsidRDefault="00432B8B" w:rsidP="009A44A6">
      <w:r>
        <w:tab/>
        <w:t>Comunicacions – Missatges, informació, et...</w:t>
      </w:r>
    </w:p>
    <w:p w14:paraId="34DF993C" w14:textId="65CBE78F" w:rsidR="00F02B00" w:rsidRDefault="00432B8B" w:rsidP="009A44A6">
      <w:r>
        <w:tab/>
        <w:t xml:space="preserve">Protecció – Control d’accés, </w:t>
      </w:r>
      <w:proofErr w:type="spellStart"/>
      <w:r>
        <w:t>permisions</w:t>
      </w:r>
      <w:proofErr w:type="spellEnd"/>
      <w:r>
        <w:t>, etc..</w:t>
      </w:r>
    </w:p>
    <w:p w14:paraId="5A7F4E6F" w14:textId="42C254AE" w:rsidR="006A0B39" w:rsidRDefault="006A0B39" w:rsidP="009A44A6"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 - el SO ha de ser </w:t>
      </w:r>
      <w:proofErr w:type="spellStart"/>
      <w:r>
        <w:t>facil</w:t>
      </w:r>
      <w:proofErr w:type="spellEnd"/>
      <w:r>
        <w:t xml:space="preserve"> d’utilitzar i </w:t>
      </w:r>
      <w:proofErr w:type="spellStart"/>
      <w:r>
        <w:t>d’apendre</w:t>
      </w:r>
      <w:proofErr w:type="spellEnd"/>
      <w:r>
        <w:t>, confiable, segur i ràpid</w:t>
      </w:r>
    </w:p>
    <w:p w14:paraId="3437685C" w14:textId="17027243" w:rsidR="006A0B39" w:rsidRDefault="006A0B39" w:rsidP="009A44A6">
      <w:r>
        <w:t xml:space="preserve">System </w:t>
      </w:r>
      <w:proofErr w:type="spellStart"/>
      <w:r>
        <w:t>goals</w:t>
      </w:r>
      <w:proofErr w:type="spellEnd"/>
      <w:r>
        <w:t xml:space="preserve"> – el SO ha de ser fàcil de dissenyar, implementar, mantenir i també flexible, confiable, sense errors i eficient</w:t>
      </w:r>
    </w:p>
    <w:p w14:paraId="7C7895F8" w14:textId="3156A8E1" w:rsidR="006A0B39" w:rsidRDefault="006A0B39" w:rsidP="009A44A6">
      <w:r>
        <w:t>ESTRUCTURA SIMPLE</w:t>
      </w:r>
    </w:p>
    <w:p w14:paraId="64997C94" w14:textId="46D1DA24" w:rsidR="006A0B39" w:rsidRDefault="006A0B39" w:rsidP="009A44A6">
      <w:r>
        <w:t>Fet p</w:t>
      </w:r>
      <w:r w:rsidR="00FE5269">
        <w:t>er</w:t>
      </w:r>
      <w:r>
        <w:t xml:space="preserve"> </w:t>
      </w:r>
      <w:r w:rsidR="00FE5269">
        <w:t>facilitar la major producció en el menor espai possible</w:t>
      </w:r>
    </w:p>
    <w:p w14:paraId="1C2F6FAE" w14:textId="274694CD" w:rsidR="00FE5269" w:rsidRDefault="00FE5269" w:rsidP="009A44A6">
      <w:r>
        <w:tab/>
        <w:t>No està dividit en mòduls</w:t>
      </w:r>
    </w:p>
    <w:p w14:paraId="59C7508B" w14:textId="38C52687" w:rsidR="00FE5269" w:rsidRDefault="00FE5269" w:rsidP="009A44A6">
      <w:r>
        <w:tab/>
        <w:t xml:space="preserve">Tot i que té alguna estructura, els seus nivells no </w:t>
      </w:r>
      <w:proofErr w:type="spellStart"/>
      <w:r>
        <w:t>estàn</w:t>
      </w:r>
      <w:proofErr w:type="spellEnd"/>
      <w:r>
        <w:t xml:space="preserve"> ben </w:t>
      </w:r>
      <w:proofErr w:type="spellStart"/>
      <w:r>
        <w:t>sebarats</w:t>
      </w:r>
      <w:proofErr w:type="spellEnd"/>
    </w:p>
    <w:p w14:paraId="61E8EA54" w14:textId="77777777" w:rsidR="00921D46" w:rsidRDefault="00921D46" w:rsidP="009A44A6"/>
    <w:p w14:paraId="4F62153B" w14:textId="77777777" w:rsidR="00921D46" w:rsidRDefault="00921D46" w:rsidP="009A44A6">
      <w:r>
        <w:t xml:space="preserve">Bootstrap </w:t>
      </w:r>
      <w:proofErr w:type="spellStart"/>
      <w:r>
        <w:t>loader</w:t>
      </w:r>
      <w:proofErr w:type="spellEnd"/>
      <w:r>
        <w:t xml:space="preserve"> – Petita peça de codi guardada a la ROM que localitza el </w:t>
      </w:r>
      <w:proofErr w:type="spellStart"/>
      <w:r>
        <w:t>kernel</w:t>
      </w:r>
      <w:proofErr w:type="spellEnd"/>
      <w:r>
        <w:t>, el carrega a memòria i l’inicialitza (Exemple: GRUB)</w:t>
      </w:r>
    </w:p>
    <w:p w14:paraId="131E14F7" w14:textId="77777777" w:rsidR="00921D46" w:rsidRDefault="00921D46" w:rsidP="009A44A6"/>
    <w:p w14:paraId="7822A623" w14:textId="661739BD" w:rsidR="00FE5269" w:rsidRDefault="00921D46" w:rsidP="009A44A6">
      <w:r>
        <w:t>CAPÍTOL 3.- PROCESSOS</w:t>
      </w:r>
      <w:r w:rsidR="00FE5269">
        <w:tab/>
      </w:r>
    </w:p>
    <w:p w14:paraId="240F034B" w14:textId="5DA69664" w:rsidR="002466F1" w:rsidRDefault="002466F1" w:rsidP="009A44A6">
      <w:r>
        <w:t xml:space="preserve">Un SO opera </w:t>
      </w:r>
      <w:r w:rsidR="00843C8A">
        <w:t>varis</w:t>
      </w:r>
      <w:r>
        <w:t xml:space="preserve"> programes</w:t>
      </w:r>
    </w:p>
    <w:p w14:paraId="0B851A3E" w14:textId="3B308C8A" w:rsidR="002466F1" w:rsidRDefault="002466F1" w:rsidP="009A44A6">
      <w:r>
        <w:tab/>
        <w:t>Sistema per lots</w:t>
      </w:r>
    </w:p>
    <w:p w14:paraId="508C4D45" w14:textId="67D972E9" w:rsidR="002466F1" w:rsidRDefault="002466F1" w:rsidP="009A44A6">
      <w:r>
        <w:tab/>
        <w:t>Sistemes de temps compartit – programes de varis usuaris o tasques</w:t>
      </w:r>
    </w:p>
    <w:p w14:paraId="1C1A318F" w14:textId="3798FC1A" w:rsidR="002466F1" w:rsidRDefault="002466F1" w:rsidP="009A44A6">
      <w:r>
        <w:t xml:space="preserve">Els termes treball i </w:t>
      </w:r>
      <w:r w:rsidR="00EE79C5">
        <w:t>procés</w:t>
      </w:r>
      <w:r>
        <w:t xml:space="preserve"> són sinònims</w:t>
      </w:r>
    </w:p>
    <w:p w14:paraId="2A9CEB81" w14:textId="61037FEA" w:rsidR="002466F1" w:rsidRDefault="002466F1" w:rsidP="009A44A6"/>
    <w:p w14:paraId="5E4F1BDB" w14:textId="2D5816E3" w:rsidR="002466F1" w:rsidRDefault="00E45103" w:rsidP="009A44A6">
      <w:r>
        <w:t>Procés</w:t>
      </w:r>
      <w:r w:rsidR="002466F1">
        <w:t xml:space="preserve"> – Programa en memòria virtual que pot estar en execució o en </w:t>
      </w:r>
      <w:proofErr w:type="spellStart"/>
      <w:r w:rsidR="002466F1">
        <w:t>ready</w:t>
      </w:r>
      <w:proofErr w:type="spellEnd"/>
    </w:p>
    <w:p w14:paraId="7D63A533" w14:textId="288B9866" w:rsidR="002466F1" w:rsidRDefault="002466F1" w:rsidP="009A44A6">
      <w:r>
        <w:tab/>
        <w:t xml:space="preserve">Consta de codi, dades, </w:t>
      </w:r>
      <w:proofErr w:type="spellStart"/>
      <w:r>
        <w:t>stack</w:t>
      </w:r>
      <w:proofErr w:type="spellEnd"/>
      <w:r>
        <w:t xml:space="preserve"> i PC</w:t>
      </w:r>
    </w:p>
    <w:p w14:paraId="0E623788" w14:textId="68F911E7" w:rsidR="00E45103" w:rsidRDefault="00E45103" w:rsidP="009A44A6"/>
    <w:p w14:paraId="3630BF48" w14:textId="6EFE540A" w:rsidR="00E45103" w:rsidRDefault="00E45103" w:rsidP="009A44A6">
      <w:r>
        <w:t>New – Un procés nou entra al sistema</w:t>
      </w:r>
    </w:p>
    <w:p w14:paraId="2864C27C" w14:textId="27B7CBD7" w:rsidR="00E45103" w:rsidRDefault="00E45103" w:rsidP="009A44A6">
      <w:proofErr w:type="spellStart"/>
      <w:r>
        <w:t>Ready</w:t>
      </w:r>
      <w:proofErr w:type="spellEnd"/>
      <w:r>
        <w:t xml:space="preserve"> – El procés està esperant a que se li assigni CPU</w:t>
      </w:r>
    </w:p>
    <w:p w14:paraId="3315C879" w14:textId="030C48AA" w:rsidR="00E45103" w:rsidRDefault="00E45103" w:rsidP="009A44A6">
      <w:r>
        <w:t>Execució – Les instruccions del procés s’estan executant</w:t>
      </w:r>
    </w:p>
    <w:p w14:paraId="094C65B9" w14:textId="0C9111BF" w:rsidR="00EE79C5" w:rsidRDefault="00EE79C5" w:rsidP="009A44A6">
      <w:proofErr w:type="spellStart"/>
      <w:r>
        <w:t>Blocked</w:t>
      </w:r>
      <w:proofErr w:type="spellEnd"/>
      <w:r>
        <w:t xml:space="preserve"> – El procés està esperant que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com un dispositiu de E/S, de </w:t>
      </w:r>
      <w:proofErr w:type="spellStart"/>
      <w:r>
        <w:t>mentres</w:t>
      </w:r>
      <w:proofErr w:type="spellEnd"/>
      <w:r>
        <w:t xml:space="preserve"> el processador pot seguir executant altres </w:t>
      </w:r>
      <w:proofErr w:type="spellStart"/>
      <w:r>
        <w:t>procesos</w:t>
      </w:r>
      <w:proofErr w:type="spellEnd"/>
      <w:r>
        <w:t>.</w:t>
      </w:r>
    </w:p>
    <w:p w14:paraId="346294D8" w14:textId="52EC4666" w:rsidR="004C3D8D" w:rsidRDefault="00A459D0" w:rsidP="009A44A6">
      <w:r>
        <w:t xml:space="preserve">Un </w:t>
      </w:r>
      <w:proofErr w:type="spellStart"/>
      <w:r>
        <w:t>procès</w:t>
      </w:r>
      <w:proofErr w:type="spellEnd"/>
      <w:r>
        <w:t xml:space="preserve"> té:</w:t>
      </w:r>
    </w:p>
    <w:p w14:paraId="4D5593E4" w14:textId="3C9BB944" w:rsidR="00A459D0" w:rsidRDefault="00A459D0" w:rsidP="009A44A6">
      <w:r>
        <w:tab/>
        <w:t>PCB</w:t>
      </w:r>
    </w:p>
    <w:p w14:paraId="3D1F44CA" w14:textId="2A9F8D21" w:rsidR="00A459D0" w:rsidRDefault="00A459D0" w:rsidP="009A44A6">
      <w:r>
        <w:tab/>
        <w:t>Espai de direccions de l’usuari</w:t>
      </w:r>
    </w:p>
    <w:p w14:paraId="45F5E236" w14:textId="18C7068C" w:rsidR="00A459D0" w:rsidRDefault="00A459D0" w:rsidP="009A44A6">
      <w:r>
        <w:tab/>
      </w:r>
      <w:proofErr w:type="spellStart"/>
      <w:r>
        <w:t>Stack</w:t>
      </w:r>
      <w:proofErr w:type="spellEnd"/>
      <w:r>
        <w:t xml:space="preserve"> de l’usuari</w:t>
      </w:r>
    </w:p>
    <w:p w14:paraId="2652D8BE" w14:textId="0BA29FA2" w:rsidR="00A459D0" w:rsidRDefault="00A459D0" w:rsidP="009A44A6">
      <w:r>
        <w:tab/>
      </w:r>
      <w:proofErr w:type="spellStart"/>
      <w:r>
        <w:t>Stack</w:t>
      </w:r>
      <w:proofErr w:type="spellEnd"/>
      <w:r>
        <w:t xml:space="preserve"> de </w:t>
      </w:r>
      <w:proofErr w:type="spellStart"/>
      <w:r>
        <w:t>Kernel</w:t>
      </w:r>
      <w:proofErr w:type="spellEnd"/>
    </w:p>
    <w:p w14:paraId="6F10AB4B" w14:textId="77777777" w:rsidR="00A459D0" w:rsidRDefault="00A459D0" w:rsidP="009A44A6"/>
    <w:p w14:paraId="0377EBC8" w14:textId="1441C1EA" w:rsidR="004C3D8D" w:rsidRDefault="004C3D8D" w:rsidP="009A44A6">
      <w:r>
        <w:t xml:space="preserve">IPC = Inter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Communication</w:t>
      </w:r>
      <w:proofErr w:type="spellEnd"/>
    </w:p>
    <w:p w14:paraId="39B8E681" w14:textId="161477F7" w:rsidR="004C3D8D" w:rsidRDefault="004C3D8D" w:rsidP="009A44A6">
      <w:r>
        <w:lastRenderedPageBreak/>
        <w:tab/>
        <w:t>Senyal d’avís entre processos</w:t>
      </w:r>
    </w:p>
    <w:p w14:paraId="48D1DE7F" w14:textId="77777777" w:rsidR="00960AF4" w:rsidRDefault="00960AF4" w:rsidP="009A44A6"/>
    <w:p w14:paraId="51107D89" w14:textId="6C59B717" w:rsidR="004C3D8D" w:rsidRDefault="004C3D8D" w:rsidP="009A44A6">
      <w:r>
        <w:t>CAPÍTULO 4.- HILOS</w:t>
      </w:r>
    </w:p>
    <w:p w14:paraId="7E9FD5D2" w14:textId="1FD8A42E" w:rsidR="00960AF4" w:rsidRDefault="00960AF4" w:rsidP="009A44A6">
      <w:r>
        <w:t>Concepte</w:t>
      </w:r>
    </w:p>
    <w:p w14:paraId="551F2A50" w14:textId="2527C671" w:rsidR="00960AF4" w:rsidRDefault="00960AF4" w:rsidP="009A44A6">
      <w:r>
        <w:tab/>
        <w:t xml:space="preserve">Un </w:t>
      </w:r>
      <w:proofErr w:type="spellStart"/>
      <w:r>
        <w:t>hilo</w:t>
      </w:r>
      <w:proofErr w:type="spellEnd"/>
      <w:r>
        <w:t xml:space="preserve"> és una </w:t>
      </w:r>
      <w:proofErr w:type="spellStart"/>
      <w:r>
        <w:t>línea</w:t>
      </w:r>
      <w:proofErr w:type="spellEnd"/>
      <w:r>
        <w:t xml:space="preserve"> d’execució d’un </w:t>
      </w:r>
      <w:proofErr w:type="spellStart"/>
      <w:r>
        <w:t>procès</w:t>
      </w:r>
      <w:proofErr w:type="spellEnd"/>
    </w:p>
    <w:p w14:paraId="01F49926" w14:textId="6EA6CA27" w:rsidR="00960AF4" w:rsidRDefault="00960AF4" w:rsidP="00960AF4">
      <w:pPr>
        <w:ind w:firstLine="708"/>
      </w:pPr>
      <w:r>
        <w:t xml:space="preserve">Tot </w:t>
      </w:r>
      <w:proofErr w:type="spellStart"/>
      <w:r>
        <w:t>procès</w:t>
      </w:r>
      <w:proofErr w:type="spellEnd"/>
      <w:r>
        <w:t xml:space="preserve"> s’inicia amb un únic fil principal</w:t>
      </w:r>
    </w:p>
    <w:p w14:paraId="0FA6313B" w14:textId="20A05E99" w:rsidR="00960AF4" w:rsidRDefault="00960AF4" w:rsidP="00960AF4">
      <w:pPr>
        <w:ind w:firstLine="708"/>
      </w:pPr>
      <w:r>
        <w:t xml:space="preserve">Un </w:t>
      </w:r>
      <w:proofErr w:type="spellStart"/>
      <w:r>
        <w:t>procès</w:t>
      </w:r>
      <w:proofErr w:type="spellEnd"/>
      <w:r>
        <w:t xml:space="preserve"> està forma per un o més fils</w:t>
      </w:r>
    </w:p>
    <w:p w14:paraId="4359C569" w14:textId="77161C69" w:rsidR="00960AF4" w:rsidRDefault="00960AF4" w:rsidP="00960AF4">
      <w:pPr>
        <w:ind w:firstLine="708"/>
      </w:pPr>
      <w:r>
        <w:t>Un fil pot crear un altre fil</w:t>
      </w:r>
    </w:p>
    <w:p w14:paraId="264CD1F2" w14:textId="4502B1E6" w:rsidR="00960AF4" w:rsidRDefault="00960AF4" w:rsidP="00960AF4">
      <w:pPr>
        <w:ind w:firstLine="708"/>
      </w:pPr>
      <w:r>
        <w:t xml:space="preserve">Cada fil té el seu propi </w:t>
      </w:r>
      <w:proofErr w:type="spellStart"/>
      <w:r>
        <w:t>stack</w:t>
      </w:r>
      <w:proofErr w:type="spellEnd"/>
      <w:r>
        <w:t>, entre ells comparteixen codi i segment de dades</w:t>
      </w:r>
    </w:p>
    <w:p w14:paraId="675995E2" w14:textId="72D7F6C2" w:rsidR="00A459D0" w:rsidRDefault="00A459D0" w:rsidP="00A459D0"/>
    <w:p w14:paraId="622273C0" w14:textId="346C4131" w:rsidR="00A459D0" w:rsidRDefault="00A459D0" w:rsidP="00A459D0">
      <w:r>
        <w:t>Beneficis dels fils:</w:t>
      </w:r>
    </w:p>
    <w:p w14:paraId="380DC13A" w14:textId="23AFECC6" w:rsidR="00A459D0" w:rsidRDefault="00B155C6" w:rsidP="00A459D0">
      <w:r>
        <w:t>Repartir tasques</w:t>
      </w:r>
    </w:p>
    <w:p w14:paraId="60BCC5F2" w14:textId="60275565" w:rsidR="00A459D0" w:rsidRDefault="00B155C6" w:rsidP="00A459D0">
      <w:r w:rsidRPr="00B155C6">
        <w:drawing>
          <wp:anchor distT="0" distB="0" distL="114300" distR="114300" simplePos="0" relativeHeight="251659264" behindDoc="0" locked="0" layoutInCell="1" allowOverlap="1" wp14:anchorId="7E63EE25" wp14:editId="408D48ED">
            <wp:simplePos x="0" y="0"/>
            <wp:positionH relativeFrom="column">
              <wp:posOffset>529590</wp:posOffset>
            </wp:positionH>
            <wp:positionV relativeFrom="paragraph">
              <wp:posOffset>101600</wp:posOffset>
            </wp:positionV>
            <wp:extent cx="3108522" cy="1819275"/>
            <wp:effectExtent l="0" t="0" r="0" b="0"/>
            <wp:wrapNone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52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B4E91" w14:textId="77777777" w:rsidR="00960AF4" w:rsidRDefault="00960AF4" w:rsidP="00960AF4">
      <w:pPr>
        <w:ind w:firstLine="708"/>
      </w:pPr>
    </w:p>
    <w:p w14:paraId="63AA8AEC" w14:textId="0F5C39F0" w:rsidR="00960AF4" w:rsidRDefault="00960AF4" w:rsidP="00960AF4">
      <w:pPr>
        <w:ind w:firstLine="708"/>
      </w:pPr>
    </w:p>
    <w:p w14:paraId="3F1E803E" w14:textId="4E5ADC2E" w:rsidR="00E45103" w:rsidRDefault="00E45103" w:rsidP="009A44A6"/>
    <w:p w14:paraId="0E3C827F" w14:textId="77777777" w:rsidR="00E45103" w:rsidRDefault="00E45103" w:rsidP="009A44A6"/>
    <w:p w14:paraId="31243738" w14:textId="55672E8B" w:rsidR="00FE5269" w:rsidRDefault="00FE5269" w:rsidP="009A44A6">
      <w:r>
        <w:tab/>
      </w:r>
    </w:p>
    <w:p w14:paraId="23C69453" w14:textId="60040025" w:rsidR="00432B8B" w:rsidRDefault="00432B8B" w:rsidP="009A44A6"/>
    <w:p w14:paraId="14868055" w14:textId="7821772A" w:rsidR="00B155C6" w:rsidRDefault="00B155C6" w:rsidP="009A44A6">
      <w:r>
        <w:t xml:space="preserve">Ex: Llegir imatges de la </w:t>
      </w:r>
      <w:proofErr w:type="spellStart"/>
      <w:r>
        <w:t>red</w:t>
      </w:r>
      <w:proofErr w:type="spellEnd"/>
      <w:r>
        <w:t xml:space="preserve"> i mostrar-les per pantalla alhora.</w:t>
      </w:r>
    </w:p>
    <w:p w14:paraId="36E58962" w14:textId="5720A609" w:rsidR="00B155C6" w:rsidRDefault="00B155C6" w:rsidP="009A44A6">
      <w:r>
        <w:t xml:space="preserve">Ex: Processador de text amb </w:t>
      </w:r>
      <w:proofErr w:type="spellStart"/>
      <w:r>
        <w:t>varios</w:t>
      </w:r>
      <w:proofErr w:type="spellEnd"/>
      <w:r>
        <w:t xml:space="preserve"> fils per mostrar imatgers, revisar ortografia i esperar entrada de teclat alhora.</w:t>
      </w:r>
      <w:r w:rsidR="00865303">
        <w:t xml:space="preserve"> </w:t>
      </w:r>
    </w:p>
    <w:p w14:paraId="1A8E8276" w14:textId="682F9E84" w:rsidR="009935F9" w:rsidRDefault="009935F9" w:rsidP="009A44A6"/>
    <w:p w14:paraId="05E109E5" w14:textId="25E75AF6" w:rsidR="009935F9" w:rsidRDefault="009935F9" w:rsidP="009A44A6">
      <w:r>
        <w:t>CAPÍTOL 6.- PLANIFICACIÓ</w:t>
      </w:r>
    </w:p>
    <w:p w14:paraId="37994B63" w14:textId="5606A801" w:rsidR="009935F9" w:rsidRDefault="009935F9" w:rsidP="009A44A6">
      <w:r>
        <w:t xml:space="preserve">  </w:t>
      </w:r>
    </w:p>
    <w:p w14:paraId="44E11692" w14:textId="77777777" w:rsidR="00865303" w:rsidRDefault="00865303" w:rsidP="009A44A6"/>
    <w:sectPr w:rsidR="00865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A7"/>
    <w:rsid w:val="00001E4D"/>
    <w:rsid w:val="00091A54"/>
    <w:rsid w:val="000F20DB"/>
    <w:rsid w:val="001D0D29"/>
    <w:rsid w:val="00236BB5"/>
    <w:rsid w:val="002466F1"/>
    <w:rsid w:val="002A64FD"/>
    <w:rsid w:val="0030121D"/>
    <w:rsid w:val="003E76BD"/>
    <w:rsid w:val="003F4C11"/>
    <w:rsid w:val="00432B8B"/>
    <w:rsid w:val="004C1227"/>
    <w:rsid w:val="004C3D8D"/>
    <w:rsid w:val="00506D71"/>
    <w:rsid w:val="006A0B39"/>
    <w:rsid w:val="007147C2"/>
    <w:rsid w:val="00843C8A"/>
    <w:rsid w:val="00865303"/>
    <w:rsid w:val="008C6A14"/>
    <w:rsid w:val="008E0C36"/>
    <w:rsid w:val="00921D46"/>
    <w:rsid w:val="00960AF4"/>
    <w:rsid w:val="009935F9"/>
    <w:rsid w:val="009A44A6"/>
    <w:rsid w:val="009B78E2"/>
    <w:rsid w:val="00A459D0"/>
    <w:rsid w:val="00A655EE"/>
    <w:rsid w:val="00AA5A45"/>
    <w:rsid w:val="00B155C6"/>
    <w:rsid w:val="00B615DD"/>
    <w:rsid w:val="00BF76BF"/>
    <w:rsid w:val="00C33F4D"/>
    <w:rsid w:val="00D807C3"/>
    <w:rsid w:val="00E45103"/>
    <w:rsid w:val="00EC4653"/>
    <w:rsid w:val="00ED00A7"/>
    <w:rsid w:val="00EE0E9C"/>
    <w:rsid w:val="00EE79C5"/>
    <w:rsid w:val="00F02B00"/>
    <w:rsid w:val="00F50B95"/>
    <w:rsid w:val="00FE5269"/>
    <w:rsid w:val="00F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11D9"/>
  <w15:chartTrackingRefBased/>
  <w15:docId w15:val="{3F2DB4B2-B609-444A-A464-560ABB10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Genís Martínez Garrido</dc:creator>
  <cp:keywords/>
  <dc:description/>
  <cp:lastModifiedBy>Genís Martínez Garrido</cp:lastModifiedBy>
  <cp:revision>2</cp:revision>
  <dcterms:created xsi:type="dcterms:W3CDTF">2022-03-20T14:55:00Z</dcterms:created>
  <dcterms:modified xsi:type="dcterms:W3CDTF">2022-03-20T14:55:00Z</dcterms:modified>
</cp:coreProperties>
</file>